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B534A1" w14:textId="77777777" w:rsidR="002174F2" w:rsidRPr="0043427B" w:rsidRDefault="002174F2" w:rsidP="002174F2">
      <w:bookmarkStart w:id="0" w:name="_GoBack"/>
      <w:bookmarkEnd w:id="0"/>
    </w:p>
    <w:p w14:paraId="08B113C1" w14:textId="77777777" w:rsidR="00994ABD" w:rsidRDefault="00A4207C" w:rsidP="00994ABD">
      <w:pPr>
        <w:pStyle w:val="CVTabText"/>
      </w:pPr>
      <w:r>
        <w:rPr>
          <w:noProof/>
          <w:lang w:val="en-US"/>
        </w:rPr>
        <w:drawing>
          <wp:inline distT="0" distB="0" distL="0" distR="0" wp14:anchorId="6C6E6E08" wp14:editId="638019BF">
            <wp:extent cx="5981700" cy="180975"/>
            <wp:effectExtent l="19050" t="0" r="0" b="0"/>
            <wp:docPr id="3" name="Image 13" descr="yellow lin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 descr="yellow line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60" w:type="dxa"/>
        <w:tblLayout w:type="fixed"/>
        <w:tblCellMar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4730"/>
        <w:gridCol w:w="4840"/>
      </w:tblGrid>
      <w:tr w:rsidR="003E7965" w14:paraId="6247D110" w14:textId="77777777" w:rsidTr="002A66E8">
        <w:tc>
          <w:tcPr>
            <w:tcW w:w="9570" w:type="dxa"/>
            <w:gridSpan w:val="2"/>
          </w:tcPr>
          <w:p w14:paraId="0C4F91FB" w14:textId="77777777" w:rsidR="0051769B" w:rsidRDefault="003E7965" w:rsidP="0051769B">
            <w:pPr>
              <w:pStyle w:val="CVTabHdr"/>
            </w:pPr>
            <w:r w:rsidRPr="003E7965">
              <w:t>Synthèse de carrière</w:t>
            </w:r>
            <w:r>
              <w:t xml:space="preserve"> : </w:t>
            </w:r>
            <w:r w:rsidR="0051769B">
              <w:t>1 an</w:t>
            </w:r>
            <w:r w:rsidRPr="003E7965">
              <w:t xml:space="preserve"> d’expérience</w:t>
            </w:r>
          </w:p>
          <w:p w14:paraId="63A00CDE" w14:textId="77777777" w:rsidR="00BC5CDB" w:rsidRDefault="0051769B" w:rsidP="0051769B">
            <w:pPr>
              <w:pStyle w:val="CVTabBullet1"/>
            </w:pPr>
            <w:r>
              <w:t>Février 2010</w:t>
            </w:r>
            <w:r w:rsidR="003E7965" w:rsidRPr="003E7965">
              <w:t xml:space="preserve"> à </w:t>
            </w:r>
            <w:r w:rsidR="000A5D24">
              <w:t>ce jour</w:t>
            </w:r>
            <w:r w:rsidR="003E7965">
              <w:t xml:space="preserve"> : </w:t>
            </w:r>
            <w:r>
              <w:t>Logica</w:t>
            </w:r>
            <w:r w:rsidR="003E7965">
              <w:t xml:space="preserve"> –</w:t>
            </w:r>
            <w:r w:rsidR="00BC5CDB">
              <w:t xml:space="preserve"> </w:t>
            </w:r>
            <w:r w:rsidR="00BC5CDB" w:rsidRPr="008A1FA4">
              <w:t xml:space="preserve">Mise en place de </w:t>
            </w:r>
            <w:r w:rsidR="00BC5CDB" w:rsidRPr="00BC5CDB">
              <w:t xml:space="preserve">l’outil budgétaire chez l’ACOSS </w:t>
            </w:r>
          </w:p>
          <w:p w14:paraId="0E1A93D1" w14:textId="77777777" w:rsidR="003E7965" w:rsidRDefault="0051769B" w:rsidP="0051769B">
            <w:pPr>
              <w:pStyle w:val="CVTabBullet1"/>
            </w:pPr>
            <w:r>
              <w:t>Septembre 2006</w:t>
            </w:r>
            <w:r w:rsidR="003E7965" w:rsidRPr="003E7965">
              <w:t xml:space="preserve"> à </w:t>
            </w:r>
            <w:r>
              <w:t>Avril 2009</w:t>
            </w:r>
            <w:r w:rsidR="003E7965">
              <w:t xml:space="preserve"> : </w:t>
            </w:r>
            <w:r>
              <w:t>Boulanger</w:t>
            </w:r>
            <w:r w:rsidR="003E7965">
              <w:t xml:space="preserve"> –</w:t>
            </w:r>
            <w:r w:rsidR="003E7965" w:rsidRPr="003E7965">
              <w:t xml:space="preserve"> </w:t>
            </w:r>
            <w:r>
              <w:t>Conseillère de vente et hôtesse de caisse</w:t>
            </w:r>
          </w:p>
          <w:p w14:paraId="2CA5735F" w14:textId="77777777" w:rsidR="005D0268" w:rsidRPr="003E7965" w:rsidRDefault="005D0268" w:rsidP="005D0268">
            <w:pPr>
              <w:pStyle w:val="CVTabBullet1"/>
              <w:numPr>
                <w:ilvl w:val="0"/>
                <w:numId w:val="0"/>
              </w:numPr>
              <w:ind w:left="504"/>
            </w:pPr>
          </w:p>
        </w:tc>
      </w:tr>
      <w:tr w:rsidR="003C3E35" w14:paraId="7A61868E" w14:textId="77777777" w:rsidTr="002A66E8">
        <w:tc>
          <w:tcPr>
            <w:tcW w:w="9570" w:type="dxa"/>
            <w:gridSpan w:val="2"/>
          </w:tcPr>
          <w:p w14:paraId="782C2C93" w14:textId="77777777" w:rsidR="003C3E35" w:rsidRPr="003C3E35" w:rsidRDefault="003C3E35" w:rsidP="003C3E35">
            <w:pPr>
              <w:pStyle w:val="CVTabHdr"/>
            </w:pPr>
            <w:r>
              <w:t>Domaines de compétences</w:t>
            </w:r>
          </w:p>
          <w:p w14:paraId="51B6F478" w14:textId="77777777" w:rsidR="003C3E35" w:rsidRDefault="0051769B" w:rsidP="005D0268">
            <w:pPr>
              <w:pStyle w:val="CVTabBullet1"/>
            </w:pPr>
            <w:r w:rsidRPr="0051769B">
              <w:t>Assistance à la maîtrise d’œuvre / d’ouvrage et pilotage / coordination de projet</w:t>
            </w:r>
          </w:p>
          <w:p w14:paraId="72CD7D2D" w14:textId="77777777" w:rsidR="00BC5CDB" w:rsidRDefault="00BC5CDB" w:rsidP="005D0268">
            <w:pPr>
              <w:pStyle w:val="CVTabBullet1"/>
            </w:pPr>
            <w:r>
              <w:t>Gestion de la performance (Cognos)</w:t>
            </w:r>
          </w:p>
          <w:p w14:paraId="50482287" w14:textId="77777777" w:rsidR="005D0268" w:rsidRDefault="005D0268" w:rsidP="005D0268">
            <w:pPr>
              <w:pStyle w:val="CVTabBullet1"/>
              <w:numPr>
                <w:ilvl w:val="0"/>
                <w:numId w:val="0"/>
              </w:numPr>
              <w:ind w:left="504"/>
            </w:pPr>
          </w:p>
        </w:tc>
      </w:tr>
      <w:tr w:rsidR="002174F2" w14:paraId="0E475922" w14:textId="77777777" w:rsidTr="002A66E8">
        <w:tc>
          <w:tcPr>
            <w:tcW w:w="4730" w:type="dxa"/>
            <w:tcMar>
              <w:bottom w:w="0" w:type="dxa"/>
            </w:tcMar>
          </w:tcPr>
          <w:p w14:paraId="0A73FCE9" w14:textId="77777777" w:rsidR="003C3E35" w:rsidRPr="00167ECD" w:rsidRDefault="003C3E35" w:rsidP="003C3E35">
            <w:pPr>
              <w:pStyle w:val="CVTabHdr"/>
            </w:pPr>
            <w:r>
              <w:t>Diplômes et certifications</w:t>
            </w:r>
          </w:p>
          <w:p w14:paraId="1EBA2BEC" w14:textId="77777777" w:rsidR="003C3E35" w:rsidRDefault="00BC5CDB" w:rsidP="003C3E35">
            <w:pPr>
              <w:pStyle w:val="CVTabBullet1"/>
            </w:pPr>
            <w:r>
              <w:t>Institut Supérieur de Commerce Paris</w:t>
            </w:r>
            <w:r w:rsidR="003C3E35">
              <w:t xml:space="preserve"> (</w:t>
            </w:r>
            <w:r>
              <w:t>2010</w:t>
            </w:r>
            <w:r w:rsidR="003C3E35">
              <w:t>)</w:t>
            </w:r>
            <w:r>
              <w:t xml:space="preserve"> : Master 2 Marketing et Management des Technologies de l'Information </w:t>
            </w:r>
          </w:p>
          <w:p w14:paraId="6733B5D4" w14:textId="77777777" w:rsidR="00BC5CDB" w:rsidRPr="00167ECD" w:rsidRDefault="00BC5CDB" w:rsidP="003C3E35">
            <w:pPr>
              <w:pStyle w:val="CVTabBullet1"/>
            </w:pPr>
            <w:r>
              <w:t xml:space="preserve">Université de Cergy Pontoise (2010) : </w:t>
            </w:r>
            <w:r w:rsidR="00A6403D">
              <w:t xml:space="preserve">Master 2 </w:t>
            </w:r>
            <w:r w:rsidRPr="00BC5CDB">
              <w:t>Management et Technologies de l’Information et de la Communication</w:t>
            </w:r>
          </w:p>
          <w:p w14:paraId="45D36F97" w14:textId="77777777" w:rsidR="002174F2" w:rsidRDefault="00BC5CDB" w:rsidP="003C3E35">
            <w:pPr>
              <w:pStyle w:val="CVTabBullet1"/>
            </w:pPr>
            <w:r>
              <w:t>Université Sorbonne Paris IV (2007) : Licence 2 LEA</w:t>
            </w:r>
          </w:p>
        </w:tc>
        <w:tc>
          <w:tcPr>
            <w:tcW w:w="4840" w:type="dxa"/>
            <w:tcMar>
              <w:bottom w:w="0" w:type="dxa"/>
            </w:tcMar>
          </w:tcPr>
          <w:p w14:paraId="5B6CCB12" w14:textId="77777777" w:rsidR="002174F2" w:rsidRDefault="002174F2" w:rsidP="004135D2">
            <w:pPr>
              <w:pStyle w:val="CVTabHdr"/>
            </w:pPr>
            <w:r>
              <w:t>Langu</w:t>
            </w:r>
            <w:r w:rsidRPr="00167ECD">
              <w:t>es</w:t>
            </w:r>
          </w:p>
          <w:p w14:paraId="77B75BDC" w14:textId="77777777" w:rsidR="002174F2" w:rsidRDefault="00736282" w:rsidP="00A4207C">
            <w:pPr>
              <w:pStyle w:val="CVTabBullet1"/>
            </w:pPr>
            <w:r>
              <w:t>Anglais</w:t>
            </w:r>
            <w:r w:rsidR="00A4207C">
              <w:t>: conversationnel</w:t>
            </w:r>
          </w:p>
          <w:p w14:paraId="504BFD75" w14:textId="77777777" w:rsidR="00A4207C" w:rsidRDefault="00A4207C" w:rsidP="00A4207C">
            <w:pPr>
              <w:pStyle w:val="CVTabBullet1"/>
            </w:pPr>
            <w:r>
              <w:t>Allemand : conversationnel</w:t>
            </w:r>
          </w:p>
        </w:tc>
      </w:tr>
    </w:tbl>
    <w:p w14:paraId="623328D8" w14:textId="77777777" w:rsidR="002174F2" w:rsidRDefault="00A4207C" w:rsidP="00994ABD">
      <w:pPr>
        <w:pStyle w:val="CVTabText"/>
      </w:pPr>
      <w:r>
        <w:rPr>
          <w:noProof/>
          <w:lang w:val="en-US"/>
        </w:rPr>
        <w:drawing>
          <wp:inline distT="0" distB="0" distL="0" distR="0" wp14:anchorId="4468A381" wp14:editId="7D557403">
            <wp:extent cx="5981700" cy="180975"/>
            <wp:effectExtent l="19050" t="0" r="0" b="9525"/>
            <wp:docPr id="2" name="Image 12" descr="yellow lin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 descr="yellow line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981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B2C8D9" w14:textId="77777777" w:rsidR="00994ABD" w:rsidRDefault="00994ABD" w:rsidP="002174F2"/>
    <w:p w14:paraId="68D019A0" w14:textId="77777777" w:rsidR="002174F2" w:rsidRDefault="003C3E35" w:rsidP="004A6D73">
      <w:pPr>
        <w:pStyle w:val="CVKeypointHdr"/>
      </w:pPr>
      <w:r>
        <w:t>Expérience sectorielle</w:t>
      </w:r>
    </w:p>
    <w:p w14:paraId="12740571" w14:textId="77777777" w:rsidR="002174F2" w:rsidRPr="00071ED5" w:rsidRDefault="00BC5CDB" w:rsidP="007A096C">
      <w:pPr>
        <w:pStyle w:val="CVBullet1"/>
      </w:pPr>
      <w:r>
        <w:t>Secteur public</w:t>
      </w:r>
    </w:p>
    <w:p w14:paraId="08016C43" w14:textId="77777777" w:rsidR="00693322" w:rsidRDefault="00693322" w:rsidP="00693322">
      <w:pPr>
        <w:pStyle w:val="CVKeypointHdr"/>
      </w:pPr>
      <w:r>
        <w:t>Compétences fonctionnelles</w:t>
      </w:r>
    </w:p>
    <w:p w14:paraId="39A30043" w14:textId="77777777" w:rsidR="00693322" w:rsidRDefault="00BC5CDB" w:rsidP="00693322">
      <w:pPr>
        <w:pStyle w:val="CVBullet1"/>
      </w:pPr>
      <w:r>
        <w:t>Bases de données relationnelles</w:t>
      </w:r>
    </w:p>
    <w:p w14:paraId="3D4DCD7A" w14:textId="77777777" w:rsidR="00693322" w:rsidRPr="00071ED5" w:rsidRDefault="008F014C" w:rsidP="00693322">
      <w:pPr>
        <w:pStyle w:val="CVBullet1"/>
      </w:pPr>
      <w:r>
        <w:t>Décisionnel</w:t>
      </w:r>
    </w:p>
    <w:p w14:paraId="6CD09191" w14:textId="77777777" w:rsidR="002174F2" w:rsidRDefault="002174F2" w:rsidP="004A6D73">
      <w:pPr>
        <w:pStyle w:val="CVKeypointHdr"/>
      </w:pPr>
      <w:r>
        <w:t>Compétences techniques</w:t>
      </w:r>
    </w:p>
    <w:p w14:paraId="186D561F" w14:textId="77777777" w:rsidR="002174F2" w:rsidRDefault="00114F5B" w:rsidP="00EA1072">
      <w:pPr>
        <w:pStyle w:val="CVBullet1"/>
      </w:pPr>
      <w:r>
        <w:t>Environnements:</w:t>
      </w:r>
    </w:p>
    <w:p w14:paraId="358DB336" w14:textId="77777777" w:rsidR="00693322" w:rsidRDefault="00114F5B" w:rsidP="00114F5B">
      <w:pPr>
        <w:pStyle w:val="CVBullet2"/>
      </w:pPr>
      <w:r w:rsidRPr="00114F5B">
        <w:t>Windows (98/2000/XP/Vista)</w:t>
      </w:r>
    </w:p>
    <w:p w14:paraId="1820F131" w14:textId="77777777" w:rsidR="00114F5B" w:rsidRPr="00114F5B" w:rsidRDefault="00114F5B" w:rsidP="00114F5B">
      <w:pPr>
        <w:pStyle w:val="CVBullet1"/>
      </w:pPr>
      <w:r>
        <w:t>Bureautique:</w:t>
      </w:r>
    </w:p>
    <w:p w14:paraId="42D19EB8" w14:textId="77777777" w:rsidR="00114F5B" w:rsidRPr="00114F5B" w:rsidRDefault="00114F5B" w:rsidP="00114F5B">
      <w:pPr>
        <w:pStyle w:val="CVBullet2"/>
        <w:rPr>
          <w:lang w:val="en-US"/>
        </w:rPr>
      </w:pPr>
      <w:r w:rsidRPr="00114F5B">
        <w:rPr>
          <w:lang w:val="en-US"/>
        </w:rPr>
        <w:t>Office 2007 (Word, Excel, Power point)</w:t>
      </w:r>
    </w:p>
    <w:p w14:paraId="7EC2E257" w14:textId="77777777" w:rsidR="00114F5B" w:rsidRPr="00114F5B" w:rsidRDefault="00114F5B" w:rsidP="00114F5B">
      <w:pPr>
        <w:pStyle w:val="CVBullet1"/>
        <w:rPr>
          <w:lang w:val="en-US"/>
        </w:rPr>
      </w:pPr>
      <w:r w:rsidRPr="00114F5B">
        <w:rPr>
          <w:lang w:val="en-US"/>
        </w:rPr>
        <w:t>SGBD :</w:t>
      </w:r>
    </w:p>
    <w:p w14:paraId="15721A38" w14:textId="77777777" w:rsidR="00114F5B" w:rsidRPr="00114F5B" w:rsidRDefault="00114F5B" w:rsidP="00114F5B">
      <w:pPr>
        <w:pStyle w:val="CVBullet2"/>
        <w:rPr>
          <w:lang w:val="en-US"/>
        </w:rPr>
      </w:pPr>
      <w:r w:rsidRPr="00114F5B">
        <w:rPr>
          <w:lang w:val="en-US"/>
        </w:rPr>
        <w:t>MySQL</w:t>
      </w:r>
      <w:r>
        <w:rPr>
          <w:lang w:val="en-US"/>
        </w:rPr>
        <w:t xml:space="preserve"> </w:t>
      </w:r>
    </w:p>
    <w:p w14:paraId="55649E80" w14:textId="77777777" w:rsidR="00114F5B" w:rsidRPr="00114F5B" w:rsidRDefault="00114F5B" w:rsidP="00114F5B">
      <w:pPr>
        <w:pStyle w:val="CVBullet1"/>
        <w:rPr>
          <w:lang w:val="en-US"/>
        </w:rPr>
      </w:pPr>
      <w:r>
        <w:t>Langages:</w:t>
      </w:r>
      <w:r w:rsidRPr="00114F5B">
        <w:t xml:space="preserve"> </w:t>
      </w:r>
    </w:p>
    <w:p w14:paraId="10216B45" w14:textId="77777777" w:rsidR="00114F5B" w:rsidRPr="00114F5B" w:rsidRDefault="00114F5B" w:rsidP="00114F5B">
      <w:pPr>
        <w:pStyle w:val="CVBullet2"/>
        <w:rPr>
          <w:lang w:val="en-US"/>
        </w:rPr>
      </w:pPr>
      <w:r>
        <w:t>HTML, CSS, PHP, C++</w:t>
      </w:r>
      <w:r w:rsidRPr="00114F5B">
        <w:t xml:space="preserve"> </w:t>
      </w:r>
    </w:p>
    <w:p w14:paraId="6D1CF694" w14:textId="77777777" w:rsidR="00114F5B" w:rsidRPr="00114F5B" w:rsidRDefault="00114F5B" w:rsidP="00114F5B">
      <w:pPr>
        <w:pStyle w:val="CVBullet1"/>
        <w:rPr>
          <w:lang w:val="en-US"/>
        </w:rPr>
      </w:pPr>
      <w:r>
        <w:t>Outils décisonnels</w:t>
      </w:r>
      <w:r w:rsidRPr="00114F5B">
        <w:t xml:space="preserve">: </w:t>
      </w:r>
    </w:p>
    <w:p w14:paraId="0B2C74AB" w14:textId="77777777" w:rsidR="00114F5B" w:rsidRPr="00114F5B" w:rsidRDefault="00114F5B" w:rsidP="00114F5B">
      <w:pPr>
        <w:pStyle w:val="CVBullet2"/>
        <w:rPr>
          <w:lang w:val="en-US"/>
        </w:rPr>
      </w:pPr>
      <w:r>
        <w:t>Cognos Planning 8.3</w:t>
      </w:r>
    </w:p>
    <w:p w14:paraId="438482FC" w14:textId="77777777" w:rsidR="00114F5B" w:rsidRPr="00114F5B" w:rsidRDefault="00114F5B" w:rsidP="00114F5B">
      <w:pPr>
        <w:pStyle w:val="CVBullet1"/>
        <w:numPr>
          <w:ilvl w:val="0"/>
          <w:numId w:val="0"/>
        </w:numPr>
        <w:ind w:left="3300"/>
        <w:rPr>
          <w:lang w:val="en-US"/>
        </w:rPr>
      </w:pPr>
    </w:p>
    <w:p w14:paraId="4DA1E699" w14:textId="77777777" w:rsidR="00114F5B" w:rsidRPr="00114F5B" w:rsidRDefault="00114F5B" w:rsidP="00114F5B">
      <w:pPr>
        <w:pStyle w:val="CVBullet2"/>
        <w:numPr>
          <w:ilvl w:val="0"/>
          <w:numId w:val="0"/>
        </w:numPr>
        <w:ind w:left="3742"/>
        <w:rPr>
          <w:lang w:val="en-US"/>
        </w:rPr>
      </w:pPr>
    </w:p>
    <w:p w14:paraId="57184862" w14:textId="77777777" w:rsidR="00AA72BC" w:rsidRPr="00167ECD" w:rsidRDefault="00AA72BC" w:rsidP="004A6D73">
      <w:pPr>
        <w:pStyle w:val="CVKeypointHdr"/>
      </w:pPr>
      <w:r w:rsidRPr="00114F5B">
        <w:rPr>
          <w:lang w:val="en-US"/>
        </w:rPr>
        <w:br w:type="page"/>
      </w:r>
      <w:r w:rsidR="00DB4507">
        <w:lastRenderedPageBreak/>
        <w:t>Historique de c</w:t>
      </w:r>
      <w:r w:rsidR="00DB4507" w:rsidRPr="00DB4507">
        <w:t>arrière</w:t>
      </w:r>
    </w:p>
    <w:p w14:paraId="599DB868" w14:textId="77777777" w:rsidR="00AA72BC" w:rsidRPr="00167ECD" w:rsidRDefault="008A1FA4" w:rsidP="00283F15">
      <w:pPr>
        <w:pStyle w:val="CVExperienceHeader"/>
      </w:pPr>
      <w:r>
        <w:t>LOGICA</w:t>
      </w:r>
    </w:p>
    <w:p w14:paraId="12B861B3" w14:textId="77777777" w:rsidR="00AA72BC" w:rsidRDefault="00283F15" w:rsidP="00283F15">
      <w:pPr>
        <w:pStyle w:val="CVExperienceHeader"/>
      </w:pPr>
      <w:r>
        <w:t>D</w:t>
      </w:r>
      <w:r w:rsidR="00DB4507">
        <w:t>e</w:t>
      </w:r>
      <w:r w:rsidR="000A5D24">
        <w:t>puis</w:t>
      </w:r>
      <w:r w:rsidR="00DB4507">
        <w:t xml:space="preserve"> </w:t>
      </w:r>
      <w:r w:rsidR="008A1FA4">
        <w:t>FEVRIER</w:t>
      </w:r>
      <w:r w:rsidR="00DB4507">
        <w:t xml:space="preserve"> </w:t>
      </w:r>
      <w:r w:rsidR="008A1FA4">
        <w:t>2010</w:t>
      </w:r>
    </w:p>
    <w:tbl>
      <w:tblPr>
        <w:tblW w:w="0" w:type="auto"/>
        <w:tblInd w:w="816" w:type="dxa"/>
        <w:tblBorders>
          <w:right w:val="single" w:sz="8" w:space="0" w:color="FF6E00"/>
          <w:insideV w:val="single" w:sz="8" w:space="0" w:color="FF6E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772"/>
      </w:tblGrid>
      <w:tr w:rsidR="000A0472" w14:paraId="2384E045" w14:textId="77777777" w:rsidTr="007A096C">
        <w:tc>
          <w:tcPr>
            <w:tcW w:w="1980" w:type="dxa"/>
          </w:tcPr>
          <w:p w14:paraId="4688C36E" w14:textId="77777777" w:rsidR="000A0472" w:rsidRPr="00283F15" w:rsidRDefault="000A0472" w:rsidP="00290CF0">
            <w:pPr>
              <w:pStyle w:val="CVTabHdr"/>
            </w:pPr>
            <w:r w:rsidRPr="00283F15">
              <w:t>Projet</w:t>
            </w:r>
          </w:p>
        </w:tc>
        <w:tc>
          <w:tcPr>
            <w:tcW w:w="6772" w:type="dxa"/>
            <w:tcBorders>
              <w:right w:val="nil"/>
            </w:tcBorders>
          </w:tcPr>
          <w:p w14:paraId="07BE1DAB" w14:textId="77777777" w:rsidR="000A0472" w:rsidRDefault="008A1FA4" w:rsidP="00332B89">
            <w:r w:rsidRPr="008A1FA4">
              <w:t>Mise en place de l’outil budgétaire chez l’ACOSS</w:t>
            </w:r>
            <w:r w:rsidR="00332B89">
              <w:t xml:space="preserve"> : consulting</w:t>
            </w:r>
          </w:p>
        </w:tc>
      </w:tr>
      <w:tr w:rsidR="000A0472" w14:paraId="73D36C85" w14:textId="77777777" w:rsidTr="007A096C">
        <w:tc>
          <w:tcPr>
            <w:tcW w:w="1980" w:type="dxa"/>
          </w:tcPr>
          <w:p w14:paraId="3B9C84EB" w14:textId="77777777" w:rsidR="000A0472" w:rsidRDefault="000A0472" w:rsidP="00290CF0">
            <w:pPr>
              <w:pStyle w:val="CVTabHdr"/>
            </w:pPr>
            <w:r>
              <w:t>Fonction</w:t>
            </w:r>
          </w:p>
        </w:tc>
        <w:tc>
          <w:tcPr>
            <w:tcW w:w="6772" w:type="dxa"/>
            <w:tcBorders>
              <w:right w:val="nil"/>
            </w:tcBorders>
          </w:tcPr>
          <w:p w14:paraId="7EA3FAA4" w14:textId="77777777" w:rsidR="00EA1072" w:rsidRDefault="008A1FA4" w:rsidP="00EA1072">
            <w:pPr>
              <w:pStyle w:val="CVTabText"/>
            </w:pPr>
            <w:r>
              <w:t>Stagiaire</w:t>
            </w:r>
          </w:p>
        </w:tc>
      </w:tr>
      <w:tr w:rsidR="000A0472" w14:paraId="136520F5" w14:textId="77777777" w:rsidTr="007A096C">
        <w:tc>
          <w:tcPr>
            <w:tcW w:w="1980" w:type="dxa"/>
          </w:tcPr>
          <w:p w14:paraId="10F72FC4" w14:textId="77777777" w:rsidR="000A0472" w:rsidRDefault="000A0472" w:rsidP="00290CF0">
            <w:pPr>
              <w:pStyle w:val="CVTabHdr"/>
            </w:pPr>
            <w:r>
              <w:t>Responsabilité</w:t>
            </w:r>
          </w:p>
        </w:tc>
        <w:tc>
          <w:tcPr>
            <w:tcW w:w="6772" w:type="dxa"/>
            <w:tcBorders>
              <w:right w:val="nil"/>
            </w:tcBorders>
          </w:tcPr>
          <w:p w14:paraId="75F03902" w14:textId="77777777" w:rsidR="008A1FA4" w:rsidRPr="008A1FA4" w:rsidRDefault="00332B89" w:rsidP="008A1FA4">
            <w:r w:rsidRPr="00332B89">
              <w:t>Assurer le bon déroulement du déploieme</w:t>
            </w:r>
            <w:r>
              <w:t>nt d’une application budgétaire</w:t>
            </w:r>
          </w:p>
          <w:p w14:paraId="1BC7F485" w14:textId="77777777" w:rsidR="00C8363F" w:rsidRDefault="008A1FA4" w:rsidP="00C8363F">
            <w:pPr>
              <w:pStyle w:val="CVTabBullet1"/>
            </w:pPr>
            <w:r>
              <w:t>Gestion de la performance</w:t>
            </w:r>
          </w:p>
          <w:p w14:paraId="60FC5048" w14:textId="77777777" w:rsidR="00332B89" w:rsidRDefault="00332B89" w:rsidP="00C8363F">
            <w:pPr>
              <w:pStyle w:val="CVTabBullet1"/>
            </w:pPr>
            <w:r>
              <w:t>Formation des utilisations</w:t>
            </w:r>
          </w:p>
          <w:p w14:paraId="4AA0BC50" w14:textId="77777777" w:rsidR="00C8363F" w:rsidRDefault="008A1FA4" w:rsidP="00C8363F">
            <w:pPr>
              <w:pStyle w:val="CVTabBullet1"/>
            </w:pPr>
            <w:r>
              <w:t>Rédaction de spécifications</w:t>
            </w:r>
          </w:p>
        </w:tc>
      </w:tr>
      <w:tr w:rsidR="000A0472" w14:paraId="7D103CD6" w14:textId="77777777" w:rsidTr="007A096C">
        <w:tc>
          <w:tcPr>
            <w:tcW w:w="1980" w:type="dxa"/>
          </w:tcPr>
          <w:p w14:paraId="29AE0CF4" w14:textId="77777777" w:rsidR="000A0472" w:rsidRDefault="000A0472" w:rsidP="00290CF0">
            <w:pPr>
              <w:pStyle w:val="CVTabHdr"/>
            </w:pPr>
            <w:r>
              <w:t>Environnement technique</w:t>
            </w:r>
          </w:p>
        </w:tc>
        <w:tc>
          <w:tcPr>
            <w:tcW w:w="6772" w:type="dxa"/>
            <w:tcBorders>
              <w:right w:val="nil"/>
            </w:tcBorders>
          </w:tcPr>
          <w:p w14:paraId="1533BE17" w14:textId="77777777" w:rsidR="000A0472" w:rsidRDefault="008A1FA4" w:rsidP="00290CF0">
            <w:pPr>
              <w:pStyle w:val="CVTabText"/>
            </w:pPr>
            <w:r>
              <w:t>Cognos 8.3</w:t>
            </w:r>
          </w:p>
        </w:tc>
      </w:tr>
    </w:tbl>
    <w:p w14:paraId="72FADEB1" w14:textId="77777777" w:rsidR="00B80B4F" w:rsidRDefault="00B80B4F" w:rsidP="00B80B4F"/>
    <w:p w14:paraId="1D3E1D5F" w14:textId="77777777" w:rsidR="00533939" w:rsidRPr="00167ECD" w:rsidRDefault="008A1FA4" w:rsidP="00533939">
      <w:pPr>
        <w:pStyle w:val="CVExperienceHeader"/>
      </w:pPr>
      <w:r>
        <w:t>BOULANGER</w:t>
      </w:r>
    </w:p>
    <w:p w14:paraId="72F97CBB" w14:textId="77777777" w:rsidR="00533939" w:rsidRPr="00167ECD" w:rsidRDefault="00120C20" w:rsidP="00533939">
      <w:pPr>
        <w:pStyle w:val="CVExperienceHeader"/>
      </w:pPr>
      <w:r>
        <w:t xml:space="preserve">De </w:t>
      </w:r>
      <w:r w:rsidR="008A1FA4">
        <w:t>SEPTEMBRE</w:t>
      </w:r>
      <w:r>
        <w:t xml:space="preserve"> </w:t>
      </w:r>
      <w:r w:rsidR="008A1FA4">
        <w:t>2006</w:t>
      </w:r>
      <w:r>
        <w:t xml:space="preserve"> à </w:t>
      </w:r>
      <w:r w:rsidR="008A1FA4">
        <w:t>AVRIL</w:t>
      </w:r>
      <w:r>
        <w:t xml:space="preserve"> </w:t>
      </w:r>
      <w:r w:rsidR="008A1FA4">
        <w:t>2009</w:t>
      </w:r>
    </w:p>
    <w:tbl>
      <w:tblPr>
        <w:tblW w:w="0" w:type="auto"/>
        <w:tblInd w:w="816" w:type="dxa"/>
        <w:tblBorders>
          <w:right w:val="single" w:sz="8" w:space="0" w:color="FF6E00"/>
          <w:insideV w:val="single" w:sz="8" w:space="0" w:color="FF6E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772"/>
      </w:tblGrid>
      <w:tr w:rsidR="007A096C" w14:paraId="3500EAAE" w14:textId="77777777" w:rsidTr="00FA4DE2">
        <w:tc>
          <w:tcPr>
            <w:tcW w:w="1980" w:type="dxa"/>
          </w:tcPr>
          <w:p w14:paraId="68330D1D" w14:textId="77777777" w:rsidR="007A096C" w:rsidRPr="00283F15" w:rsidRDefault="007A096C" w:rsidP="00FA4DE2">
            <w:pPr>
              <w:pStyle w:val="CVTabHdr"/>
            </w:pPr>
            <w:r w:rsidRPr="00283F15">
              <w:t>Projet</w:t>
            </w:r>
          </w:p>
        </w:tc>
        <w:tc>
          <w:tcPr>
            <w:tcW w:w="6772" w:type="dxa"/>
            <w:tcBorders>
              <w:right w:val="nil"/>
            </w:tcBorders>
          </w:tcPr>
          <w:p w14:paraId="098B030E" w14:textId="77777777" w:rsidR="007A096C" w:rsidRDefault="008A1FA4" w:rsidP="00FA4DE2">
            <w:pPr>
              <w:pStyle w:val="CVTabText"/>
            </w:pPr>
            <w:r>
              <w:t>Vente et relation client</w:t>
            </w:r>
          </w:p>
        </w:tc>
      </w:tr>
      <w:tr w:rsidR="007A096C" w14:paraId="19FBF0AE" w14:textId="77777777" w:rsidTr="00FA4DE2">
        <w:tc>
          <w:tcPr>
            <w:tcW w:w="1980" w:type="dxa"/>
          </w:tcPr>
          <w:p w14:paraId="7F37F0B2" w14:textId="77777777" w:rsidR="007A096C" w:rsidRDefault="007A096C" w:rsidP="00FA4DE2">
            <w:pPr>
              <w:pStyle w:val="CVTabHdr"/>
            </w:pPr>
            <w:r>
              <w:t>Fonction</w:t>
            </w:r>
          </w:p>
        </w:tc>
        <w:tc>
          <w:tcPr>
            <w:tcW w:w="6772" w:type="dxa"/>
            <w:tcBorders>
              <w:right w:val="nil"/>
            </w:tcBorders>
          </w:tcPr>
          <w:p w14:paraId="2019D48D" w14:textId="77777777" w:rsidR="007A096C" w:rsidRDefault="008A1FA4" w:rsidP="00FA4DE2">
            <w:pPr>
              <w:pStyle w:val="CVTabText"/>
            </w:pPr>
            <w:r>
              <w:t>Conseillère de vente</w:t>
            </w:r>
          </w:p>
        </w:tc>
      </w:tr>
      <w:tr w:rsidR="007A096C" w14:paraId="096B12AD" w14:textId="77777777" w:rsidTr="00FA4DE2">
        <w:tc>
          <w:tcPr>
            <w:tcW w:w="1980" w:type="dxa"/>
          </w:tcPr>
          <w:p w14:paraId="714CF350" w14:textId="77777777" w:rsidR="007A096C" w:rsidRDefault="007A096C" w:rsidP="00FA4DE2">
            <w:pPr>
              <w:pStyle w:val="CVTabHdr"/>
            </w:pPr>
            <w:r>
              <w:t>Responsabilité</w:t>
            </w:r>
          </w:p>
        </w:tc>
        <w:tc>
          <w:tcPr>
            <w:tcW w:w="6772" w:type="dxa"/>
            <w:tcBorders>
              <w:right w:val="nil"/>
            </w:tcBorders>
          </w:tcPr>
          <w:p w14:paraId="301F356E" w14:textId="77777777" w:rsidR="00C8363F" w:rsidRDefault="00332B89" w:rsidP="00C8363F">
            <w:pPr>
              <w:pStyle w:val="CVTabText"/>
            </w:pPr>
            <w:r>
              <w:t>Répondre aux besoins clients</w:t>
            </w:r>
          </w:p>
          <w:p w14:paraId="3851900F" w14:textId="77777777" w:rsidR="00C8363F" w:rsidRDefault="00332B89" w:rsidP="00C8363F">
            <w:pPr>
              <w:pStyle w:val="CVTabBullet1"/>
            </w:pPr>
            <w:r>
              <w:t>Mise en place des rayons</w:t>
            </w:r>
          </w:p>
          <w:p w14:paraId="2C1053C9" w14:textId="77777777" w:rsidR="007A096C" w:rsidRDefault="00C8363F" w:rsidP="00C8363F">
            <w:pPr>
              <w:pStyle w:val="CVTabBullet1"/>
            </w:pPr>
            <w:r>
              <w:t>Réalisation_détaillée_2</w:t>
            </w:r>
          </w:p>
        </w:tc>
      </w:tr>
      <w:tr w:rsidR="007A096C" w14:paraId="0405974A" w14:textId="77777777" w:rsidTr="00FA4DE2">
        <w:tc>
          <w:tcPr>
            <w:tcW w:w="1980" w:type="dxa"/>
          </w:tcPr>
          <w:p w14:paraId="6BB8235A" w14:textId="77777777" w:rsidR="007A096C" w:rsidRDefault="007A096C" w:rsidP="00FA4DE2">
            <w:pPr>
              <w:pStyle w:val="CVTabHdr"/>
            </w:pPr>
            <w:r>
              <w:t>Environnement technique</w:t>
            </w:r>
          </w:p>
        </w:tc>
        <w:tc>
          <w:tcPr>
            <w:tcW w:w="6772" w:type="dxa"/>
            <w:tcBorders>
              <w:right w:val="nil"/>
            </w:tcBorders>
          </w:tcPr>
          <w:p w14:paraId="12312FDB" w14:textId="77777777" w:rsidR="007A096C" w:rsidRDefault="008A1FA4" w:rsidP="00FA4DE2">
            <w:pPr>
              <w:pStyle w:val="CVTabText"/>
            </w:pPr>
            <w:r>
              <w:t>AS400</w:t>
            </w:r>
          </w:p>
        </w:tc>
      </w:tr>
    </w:tbl>
    <w:p w14:paraId="6589A43C" w14:textId="77777777" w:rsidR="00071ED5" w:rsidRPr="00167ECD" w:rsidRDefault="00071ED5" w:rsidP="00071ED5"/>
    <w:sectPr w:rsidR="00071ED5" w:rsidRPr="00167ECD" w:rsidSect="0052456F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814" w:right="1247" w:bottom="1247" w:left="1247" w:header="851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0B87FA" w14:textId="77777777" w:rsidR="00833D1C" w:rsidRDefault="00833D1C" w:rsidP="00164C14">
      <w:r>
        <w:separator/>
      </w:r>
    </w:p>
  </w:endnote>
  <w:endnote w:type="continuationSeparator" w:id="0">
    <w:p w14:paraId="736C5876" w14:textId="77777777" w:rsidR="00833D1C" w:rsidRDefault="00833D1C" w:rsidP="00164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D34165" w14:textId="77777777" w:rsidR="00AA72BC" w:rsidRDefault="00FE0F0E" w:rsidP="00FE0F0E">
    <w:pPr>
      <w:pStyle w:val="Footer"/>
      <w:tabs>
        <w:tab w:val="clear" w:pos="9072"/>
        <w:tab w:val="right" w:pos="9460"/>
      </w:tabs>
    </w:pPr>
    <w:r>
      <w:tab/>
    </w:r>
    <w:r w:rsidR="00AA72BC" w:rsidRPr="0081742D">
      <w:t xml:space="preserve">Page </w:t>
    </w:r>
    <w:r w:rsidR="007F613D" w:rsidRPr="0081742D">
      <w:rPr>
        <w:rStyle w:val="PageNumber"/>
      </w:rPr>
      <w:fldChar w:fldCharType="begin"/>
    </w:r>
    <w:r w:rsidR="00AA72BC" w:rsidRPr="0081742D">
      <w:rPr>
        <w:rStyle w:val="PageNumber"/>
      </w:rPr>
      <w:instrText xml:space="preserve"> PAGE </w:instrText>
    </w:r>
    <w:r w:rsidR="007F613D" w:rsidRPr="0081742D">
      <w:rPr>
        <w:rStyle w:val="PageNumber"/>
      </w:rPr>
      <w:fldChar w:fldCharType="separate"/>
    </w:r>
    <w:r w:rsidR="00E13AD2">
      <w:rPr>
        <w:rStyle w:val="PageNumber"/>
        <w:noProof/>
      </w:rPr>
      <w:t>1</w:t>
    </w:r>
    <w:r w:rsidR="007F613D" w:rsidRPr="0081742D">
      <w:rPr>
        <w:rStyle w:val="PageNumber"/>
      </w:rPr>
      <w:fldChar w:fldCharType="end"/>
    </w:r>
    <w:r w:rsidR="00CC3FAC">
      <w:rPr>
        <w:rStyle w:val="PageNumber"/>
      </w:rPr>
      <w:t xml:space="preserve"> / </w:t>
    </w:r>
    <w:r w:rsidR="007F613D">
      <w:rPr>
        <w:rStyle w:val="PageNumber"/>
      </w:rPr>
      <w:fldChar w:fldCharType="begin"/>
    </w:r>
    <w:r w:rsidR="00CC3FAC">
      <w:rPr>
        <w:rStyle w:val="PageNumber"/>
      </w:rPr>
      <w:instrText xml:space="preserve"> NUMPAGES  </w:instrText>
    </w:r>
    <w:r w:rsidR="007F613D">
      <w:rPr>
        <w:rStyle w:val="PageNumber"/>
      </w:rPr>
      <w:fldChar w:fldCharType="separate"/>
    </w:r>
    <w:r w:rsidR="00E13AD2">
      <w:rPr>
        <w:rStyle w:val="PageNumber"/>
        <w:noProof/>
      </w:rPr>
      <w:t>2</w:t>
    </w:r>
    <w:r w:rsidR="007F613D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575E9A" w14:textId="77777777" w:rsidR="00AA72BC" w:rsidRPr="00175609" w:rsidRDefault="00AA72BC" w:rsidP="00164C14">
    <w:pPr>
      <w:pStyle w:val="Footer"/>
    </w:pPr>
    <w:r w:rsidRPr="00175609">
      <w:t xml:space="preserve">Page </w:t>
    </w:r>
    <w:r w:rsidR="00E13AD2">
      <w:fldChar w:fldCharType="begin"/>
    </w:r>
    <w:r w:rsidR="00E13AD2">
      <w:instrText xml:space="preserve"> PAGE </w:instrText>
    </w:r>
    <w:r w:rsidR="00E13AD2">
      <w:fldChar w:fldCharType="separate"/>
    </w:r>
    <w:r>
      <w:rPr>
        <w:noProof/>
      </w:rPr>
      <w:t>1</w:t>
    </w:r>
    <w:r w:rsidR="00E13AD2">
      <w:rPr>
        <w:noProof/>
      </w:rPr>
      <w:fldChar w:fldCharType="end"/>
    </w:r>
  </w:p>
  <w:p w14:paraId="66D51189" w14:textId="77777777" w:rsidR="00AA72BC" w:rsidRDefault="00AA72BC" w:rsidP="00164C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50835C" w14:textId="77777777" w:rsidR="00833D1C" w:rsidRDefault="00833D1C" w:rsidP="00164C14">
      <w:r>
        <w:separator/>
      </w:r>
    </w:p>
  </w:footnote>
  <w:footnote w:type="continuationSeparator" w:id="0">
    <w:p w14:paraId="399B8EB7" w14:textId="77777777" w:rsidR="00833D1C" w:rsidRDefault="00833D1C" w:rsidP="00164C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466321" w14:textId="77777777" w:rsidR="00AA72BC" w:rsidRPr="00F704DD" w:rsidRDefault="00A4207C" w:rsidP="00F704DD">
    <w:pPr>
      <w:pStyle w:val="CVConsultantName"/>
    </w:pPr>
    <w:r>
      <w:rPr>
        <w:b w:val="0"/>
        <w:noProof/>
        <w:lang w:val="en-US"/>
      </w:rPr>
      <w:drawing>
        <wp:anchor distT="0" distB="0" distL="114300" distR="114300" simplePos="0" relativeHeight="251657728" behindDoc="0" locked="0" layoutInCell="1" allowOverlap="1" wp14:anchorId="27854072" wp14:editId="3E0617BA">
          <wp:simplePos x="0" y="0"/>
          <wp:positionH relativeFrom="column">
            <wp:posOffset>-67945</wp:posOffset>
          </wp:positionH>
          <wp:positionV relativeFrom="paragraph">
            <wp:posOffset>-26035</wp:posOffset>
          </wp:positionV>
          <wp:extent cx="1428750" cy="590550"/>
          <wp:effectExtent l="19050" t="0" r="0" b="0"/>
          <wp:wrapNone/>
          <wp:docPr id="1" name="Image 0" descr="L1_R_C strapline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1_R_C strapline p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A72BC" w:rsidRPr="00164C14">
      <w:tab/>
    </w:r>
    <w:r w:rsidR="00E13AD2">
      <w:t>Lou FERRAND</w:t>
    </w:r>
  </w:p>
  <w:p w14:paraId="2C55C59A" w14:textId="77777777" w:rsidR="00AA72BC" w:rsidRPr="0043427B" w:rsidRDefault="00A77C96" w:rsidP="0043427B">
    <w:pPr>
      <w:pStyle w:val="CVConsultantJob"/>
    </w:pPr>
    <w:r w:rsidRPr="00F704DD">
      <w:tab/>
    </w:r>
    <w:r w:rsidR="00A4207C" w:rsidRPr="00A4207C">
      <w:t>Ingénieur en technologies de l'information</w:t>
    </w:r>
    <w:r w:rsidR="00E13AD2">
      <w:t xml:space="preserve"> et consultant en nouvelles technologies</w:t>
    </w:r>
  </w:p>
  <w:p w14:paraId="718A6BE6" w14:textId="77777777" w:rsidR="00AA72BC" w:rsidRPr="00EA0591" w:rsidRDefault="00AA72BC" w:rsidP="007E0F0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margin" w:tblpXSpec="right" w:tblpY="1651"/>
      <w:tblOverlap w:val="never"/>
      <w:tblW w:w="368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</w:tblGrid>
    <w:tr w:rsidR="00AA72BC" w:rsidRPr="005D506A" w14:paraId="273BB525" w14:textId="77777777" w:rsidTr="000A7334">
      <w:trPr>
        <w:trHeight w:val="284"/>
      </w:trPr>
      <w:tc>
        <w:tcPr>
          <w:tcW w:w="3686" w:type="dxa"/>
        </w:tcPr>
        <w:p w14:paraId="77418296" w14:textId="77777777" w:rsidR="00AA72BC" w:rsidRPr="005D506A" w:rsidRDefault="00AA72BC" w:rsidP="00F704DD"/>
      </w:tc>
    </w:tr>
  </w:tbl>
  <w:p w14:paraId="38A121A3" w14:textId="77777777" w:rsidR="00AA72BC" w:rsidRPr="00DB0F4C" w:rsidRDefault="00AA72BC" w:rsidP="00164C14">
    <w:pPr>
      <w:pStyle w:val="Header"/>
    </w:pPr>
  </w:p>
  <w:p w14:paraId="189431D9" w14:textId="77777777" w:rsidR="00AA72BC" w:rsidRPr="00EA0591" w:rsidRDefault="00AA72BC" w:rsidP="00164C14">
    <w:pPr>
      <w:pStyle w:val="Header"/>
    </w:pPr>
  </w:p>
  <w:p w14:paraId="08491E30" w14:textId="77777777" w:rsidR="00AA72BC" w:rsidRPr="003B7684" w:rsidRDefault="00AA72BC" w:rsidP="00164C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F8814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A7AB5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DC0F4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158DD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8E9A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6B05B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6C94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E6472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DA290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C9673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0650FA"/>
    <w:multiLevelType w:val="hybridMultilevel"/>
    <w:tmpl w:val="DD4C687E"/>
    <w:lvl w:ilvl="0" w:tplc="1012E8FC">
      <w:start w:val="1"/>
      <w:numFmt w:val="bullet"/>
      <w:pStyle w:val="CVTabBullet2"/>
      <w:lvlText w:val=""/>
      <w:lvlJc w:val="left"/>
      <w:pPr>
        <w:ind w:left="1492" w:hanging="360"/>
      </w:pPr>
      <w:rPr>
        <w:rFonts w:ascii="Wingdings" w:hAnsi="Wingdings" w:hint="default"/>
        <w:color w:val="FF6E00"/>
      </w:rPr>
    </w:lvl>
    <w:lvl w:ilvl="1" w:tplc="040C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1">
    <w:nsid w:val="285C7C77"/>
    <w:multiLevelType w:val="hybridMultilevel"/>
    <w:tmpl w:val="5F129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1324C7"/>
    <w:multiLevelType w:val="hybridMultilevel"/>
    <w:tmpl w:val="7EF2833A"/>
    <w:lvl w:ilvl="0" w:tplc="ED2AFA8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3">
    <w:nsid w:val="322A3FA4"/>
    <w:multiLevelType w:val="hybridMultilevel"/>
    <w:tmpl w:val="1B026738"/>
    <w:lvl w:ilvl="0" w:tplc="29C6F88A">
      <w:start w:val="1"/>
      <w:numFmt w:val="bullet"/>
      <w:pStyle w:val="CVTabBullet1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3E00ED1A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4">
    <w:nsid w:val="47EB55FB"/>
    <w:multiLevelType w:val="multilevel"/>
    <w:tmpl w:val="248C649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800"/>
        </w:tabs>
      </w:pPr>
      <w:rPr>
        <w:rFonts w:cs="Times New Roman"/>
      </w:rPr>
    </w:lvl>
  </w:abstractNum>
  <w:abstractNum w:abstractNumId="15">
    <w:nsid w:val="56610C1A"/>
    <w:multiLevelType w:val="hybridMultilevel"/>
    <w:tmpl w:val="F1840A96"/>
    <w:lvl w:ilvl="0" w:tplc="0809000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7485"/>
        </w:tabs>
        <w:ind w:left="74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8205"/>
        </w:tabs>
        <w:ind w:left="820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8925"/>
        </w:tabs>
        <w:ind w:left="8925" w:hanging="360"/>
      </w:pPr>
      <w:rPr>
        <w:rFonts w:ascii="Wingdings" w:hAnsi="Wingdings" w:hint="default"/>
      </w:rPr>
    </w:lvl>
  </w:abstractNum>
  <w:abstractNum w:abstractNumId="16">
    <w:nsid w:val="603944A7"/>
    <w:multiLevelType w:val="singleLevel"/>
    <w:tmpl w:val="A19A32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6231C95"/>
    <w:multiLevelType w:val="hybridMultilevel"/>
    <w:tmpl w:val="96D0350C"/>
    <w:lvl w:ilvl="0" w:tplc="72D4968E">
      <w:start w:val="1"/>
      <w:numFmt w:val="bullet"/>
      <w:pStyle w:val="CVBullet2"/>
      <w:lvlText w:val=""/>
      <w:lvlJc w:val="left"/>
      <w:pPr>
        <w:ind w:left="4020" w:hanging="360"/>
      </w:pPr>
      <w:rPr>
        <w:rFonts w:ascii="Wingdings" w:hAnsi="Wingdings" w:hint="default"/>
        <w:color w:val="FF6E00"/>
      </w:rPr>
    </w:lvl>
    <w:lvl w:ilvl="1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18">
    <w:nsid w:val="66E936A4"/>
    <w:multiLevelType w:val="hybridMultilevel"/>
    <w:tmpl w:val="7D7EDE9E"/>
    <w:lvl w:ilvl="0" w:tplc="E7A89CE8">
      <w:start w:val="1"/>
      <w:numFmt w:val="bullet"/>
      <w:pStyle w:val="CVBullet1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6E369AB8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>
    <w:nsid w:val="6D45419C"/>
    <w:multiLevelType w:val="hybridMultilevel"/>
    <w:tmpl w:val="7B7A6230"/>
    <w:lvl w:ilvl="0" w:tplc="040C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0">
    <w:nsid w:val="7EA002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6"/>
  </w:num>
  <w:num w:numId="3">
    <w:abstractNumId w:val="12"/>
  </w:num>
  <w:num w:numId="4">
    <w:abstractNumId w:val="20"/>
  </w:num>
  <w:num w:numId="5">
    <w:abstractNumId w:val="15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1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3"/>
  </w:num>
  <w:num w:numId="27">
    <w:abstractNumId w:val="17"/>
  </w:num>
  <w:num w:numId="28">
    <w:abstractNumId w:val="10"/>
  </w:num>
  <w:num w:numId="29">
    <w:abstractNumId w:val="19"/>
  </w:num>
  <w:num w:numId="30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ocumentProtection w:formatting="1" w:enforcement="1"/>
  <w:defaultTabStop w:val="561"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1FA4"/>
    <w:rsid w:val="0001437C"/>
    <w:rsid w:val="00052339"/>
    <w:rsid w:val="00067271"/>
    <w:rsid w:val="00067F7D"/>
    <w:rsid w:val="000708D7"/>
    <w:rsid w:val="00071ED5"/>
    <w:rsid w:val="00090720"/>
    <w:rsid w:val="00093302"/>
    <w:rsid w:val="000A0472"/>
    <w:rsid w:val="000A5D24"/>
    <w:rsid w:val="000A7334"/>
    <w:rsid w:val="000D5044"/>
    <w:rsid w:val="000D58D0"/>
    <w:rsid w:val="000E55C0"/>
    <w:rsid w:val="000F1A20"/>
    <w:rsid w:val="0011176A"/>
    <w:rsid w:val="00114F5B"/>
    <w:rsid w:val="00116C8B"/>
    <w:rsid w:val="00120C20"/>
    <w:rsid w:val="00140C62"/>
    <w:rsid w:val="00152A55"/>
    <w:rsid w:val="00164C14"/>
    <w:rsid w:val="00167ECD"/>
    <w:rsid w:val="00167F4A"/>
    <w:rsid w:val="00175609"/>
    <w:rsid w:val="001D7901"/>
    <w:rsid w:val="001E4905"/>
    <w:rsid w:val="001E6D6F"/>
    <w:rsid w:val="001F70B4"/>
    <w:rsid w:val="002034A7"/>
    <w:rsid w:val="00213C57"/>
    <w:rsid w:val="002174F2"/>
    <w:rsid w:val="00224EB9"/>
    <w:rsid w:val="00236CF0"/>
    <w:rsid w:val="00250D6E"/>
    <w:rsid w:val="002642BB"/>
    <w:rsid w:val="00274A93"/>
    <w:rsid w:val="00274F8E"/>
    <w:rsid w:val="00283F15"/>
    <w:rsid w:val="00284818"/>
    <w:rsid w:val="00290CF0"/>
    <w:rsid w:val="00292BD1"/>
    <w:rsid w:val="002A66E8"/>
    <w:rsid w:val="002B054C"/>
    <w:rsid w:val="002B43B6"/>
    <w:rsid w:val="002C1BF2"/>
    <w:rsid w:val="002D01D6"/>
    <w:rsid w:val="002F4A68"/>
    <w:rsid w:val="00320690"/>
    <w:rsid w:val="0032168C"/>
    <w:rsid w:val="00332B89"/>
    <w:rsid w:val="00340ACF"/>
    <w:rsid w:val="0034103D"/>
    <w:rsid w:val="00345B47"/>
    <w:rsid w:val="00346DEE"/>
    <w:rsid w:val="00355E58"/>
    <w:rsid w:val="003B7684"/>
    <w:rsid w:val="003C3E35"/>
    <w:rsid w:val="003E7965"/>
    <w:rsid w:val="003F7F1A"/>
    <w:rsid w:val="00406E1F"/>
    <w:rsid w:val="004135D2"/>
    <w:rsid w:val="00427CD2"/>
    <w:rsid w:val="0043427B"/>
    <w:rsid w:val="004520FD"/>
    <w:rsid w:val="00476A22"/>
    <w:rsid w:val="00485263"/>
    <w:rsid w:val="00486461"/>
    <w:rsid w:val="00494CD5"/>
    <w:rsid w:val="004966E9"/>
    <w:rsid w:val="004A6D73"/>
    <w:rsid w:val="004D41CF"/>
    <w:rsid w:val="004F059E"/>
    <w:rsid w:val="00506293"/>
    <w:rsid w:val="00511DD9"/>
    <w:rsid w:val="00517314"/>
    <w:rsid w:val="0051769B"/>
    <w:rsid w:val="0052224E"/>
    <w:rsid w:val="0052456F"/>
    <w:rsid w:val="00527791"/>
    <w:rsid w:val="00533939"/>
    <w:rsid w:val="005522D9"/>
    <w:rsid w:val="00556D01"/>
    <w:rsid w:val="00556ECA"/>
    <w:rsid w:val="00562124"/>
    <w:rsid w:val="0056457A"/>
    <w:rsid w:val="00572400"/>
    <w:rsid w:val="00587DC3"/>
    <w:rsid w:val="0059149A"/>
    <w:rsid w:val="005A4D9B"/>
    <w:rsid w:val="005C59FD"/>
    <w:rsid w:val="005D0268"/>
    <w:rsid w:val="005D506A"/>
    <w:rsid w:val="00601AEA"/>
    <w:rsid w:val="006204A1"/>
    <w:rsid w:val="00625E72"/>
    <w:rsid w:val="00626393"/>
    <w:rsid w:val="0063118E"/>
    <w:rsid w:val="00651C1C"/>
    <w:rsid w:val="006608D0"/>
    <w:rsid w:val="006618AB"/>
    <w:rsid w:val="0067559B"/>
    <w:rsid w:val="00693322"/>
    <w:rsid w:val="006968EA"/>
    <w:rsid w:val="006D0947"/>
    <w:rsid w:val="006D6D93"/>
    <w:rsid w:val="006F3025"/>
    <w:rsid w:val="00700B68"/>
    <w:rsid w:val="007154D5"/>
    <w:rsid w:val="007250AF"/>
    <w:rsid w:val="007331B8"/>
    <w:rsid w:val="00736282"/>
    <w:rsid w:val="00772CFE"/>
    <w:rsid w:val="007A096C"/>
    <w:rsid w:val="007D5B67"/>
    <w:rsid w:val="007E0F02"/>
    <w:rsid w:val="007E0F75"/>
    <w:rsid w:val="007F613D"/>
    <w:rsid w:val="0081477B"/>
    <w:rsid w:val="0081742D"/>
    <w:rsid w:val="00827B2B"/>
    <w:rsid w:val="00833D1C"/>
    <w:rsid w:val="00837C17"/>
    <w:rsid w:val="00841F2D"/>
    <w:rsid w:val="00845233"/>
    <w:rsid w:val="00845435"/>
    <w:rsid w:val="00864CB4"/>
    <w:rsid w:val="00871D7A"/>
    <w:rsid w:val="008774B7"/>
    <w:rsid w:val="008852E2"/>
    <w:rsid w:val="0088798A"/>
    <w:rsid w:val="008946AF"/>
    <w:rsid w:val="008971B8"/>
    <w:rsid w:val="008A1FA4"/>
    <w:rsid w:val="008B591C"/>
    <w:rsid w:val="008C37E0"/>
    <w:rsid w:val="008F014C"/>
    <w:rsid w:val="008F0231"/>
    <w:rsid w:val="008F7211"/>
    <w:rsid w:val="0090762D"/>
    <w:rsid w:val="00913AB0"/>
    <w:rsid w:val="00914D9C"/>
    <w:rsid w:val="0091680C"/>
    <w:rsid w:val="00921D69"/>
    <w:rsid w:val="00927226"/>
    <w:rsid w:val="009330A7"/>
    <w:rsid w:val="00935AE9"/>
    <w:rsid w:val="009870B6"/>
    <w:rsid w:val="00994ABD"/>
    <w:rsid w:val="00995551"/>
    <w:rsid w:val="009A068F"/>
    <w:rsid w:val="009A4E6F"/>
    <w:rsid w:val="009C2432"/>
    <w:rsid w:val="009C28A3"/>
    <w:rsid w:val="009D4F29"/>
    <w:rsid w:val="009E1B05"/>
    <w:rsid w:val="00A32A2E"/>
    <w:rsid w:val="00A4207C"/>
    <w:rsid w:val="00A6369D"/>
    <w:rsid w:val="00A6403D"/>
    <w:rsid w:val="00A77C96"/>
    <w:rsid w:val="00A97BFC"/>
    <w:rsid w:val="00AA72BC"/>
    <w:rsid w:val="00AD33B8"/>
    <w:rsid w:val="00AF15E1"/>
    <w:rsid w:val="00B10AE4"/>
    <w:rsid w:val="00B114C4"/>
    <w:rsid w:val="00B11B6C"/>
    <w:rsid w:val="00B13EAE"/>
    <w:rsid w:val="00B21FB7"/>
    <w:rsid w:val="00B23B21"/>
    <w:rsid w:val="00B366C2"/>
    <w:rsid w:val="00B4373D"/>
    <w:rsid w:val="00B45059"/>
    <w:rsid w:val="00B47771"/>
    <w:rsid w:val="00B60E4C"/>
    <w:rsid w:val="00B64592"/>
    <w:rsid w:val="00B70DD6"/>
    <w:rsid w:val="00B70E0D"/>
    <w:rsid w:val="00B7244C"/>
    <w:rsid w:val="00B80B4F"/>
    <w:rsid w:val="00BC5CDB"/>
    <w:rsid w:val="00BF50D7"/>
    <w:rsid w:val="00C06073"/>
    <w:rsid w:val="00C13A35"/>
    <w:rsid w:val="00C233EA"/>
    <w:rsid w:val="00C26A2B"/>
    <w:rsid w:val="00C372E4"/>
    <w:rsid w:val="00C57779"/>
    <w:rsid w:val="00C60D61"/>
    <w:rsid w:val="00C61673"/>
    <w:rsid w:val="00C63590"/>
    <w:rsid w:val="00C64DF6"/>
    <w:rsid w:val="00C65D03"/>
    <w:rsid w:val="00C8363F"/>
    <w:rsid w:val="00C83A20"/>
    <w:rsid w:val="00C93B78"/>
    <w:rsid w:val="00CA5687"/>
    <w:rsid w:val="00CC3FAC"/>
    <w:rsid w:val="00CE34DB"/>
    <w:rsid w:val="00CF61F6"/>
    <w:rsid w:val="00D00058"/>
    <w:rsid w:val="00D211A7"/>
    <w:rsid w:val="00D31599"/>
    <w:rsid w:val="00D57D6A"/>
    <w:rsid w:val="00D825D9"/>
    <w:rsid w:val="00D85747"/>
    <w:rsid w:val="00D905C1"/>
    <w:rsid w:val="00D91E59"/>
    <w:rsid w:val="00D92772"/>
    <w:rsid w:val="00DB0F4C"/>
    <w:rsid w:val="00DB4507"/>
    <w:rsid w:val="00DF55CE"/>
    <w:rsid w:val="00DF71E5"/>
    <w:rsid w:val="00E008FE"/>
    <w:rsid w:val="00E034C4"/>
    <w:rsid w:val="00E13AD2"/>
    <w:rsid w:val="00E14361"/>
    <w:rsid w:val="00E30C4D"/>
    <w:rsid w:val="00E31102"/>
    <w:rsid w:val="00E35672"/>
    <w:rsid w:val="00E8726C"/>
    <w:rsid w:val="00E936DF"/>
    <w:rsid w:val="00EA0591"/>
    <w:rsid w:val="00EA1072"/>
    <w:rsid w:val="00EC1143"/>
    <w:rsid w:val="00ED2477"/>
    <w:rsid w:val="00ED2D4D"/>
    <w:rsid w:val="00EE62A3"/>
    <w:rsid w:val="00EE7147"/>
    <w:rsid w:val="00F04047"/>
    <w:rsid w:val="00F0458D"/>
    <w:rsid w:val="00F1213E"/>
    <w:rsid w:val="00F31C42"/>
    <w:rsid w:val="00F57D75"/>
    <w:rsid w:val="00F704DD"/>
    <w:rsid w:val="00F80537"/>
    <w:rsid w:val="00F8556E"/>
    <w:rsid w:val="00F95882"/>
    <w:rsid w:val="00FA4DE2"/>
    <w:rsid w:val="00FB05A3"/>
    <w:rsid w:val="00FC0166"/>
    <w:rsid w:val="00FC3938"/>
    <w:rsid w:val="00FC446B"/>
    <w:rsid w:val="00FC59A9"/>
    <w:rsid w:val="00FE0F0E"/>
    <w:rsid w:val="00FF5400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DB3C2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caption" w:semiHidden="1" w:unhideWhenUsed="1" w:qFormat="1"/>
    <w:lsdException w:name="Default Paragraph Font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/>
    <w:lsdException w:name="Quote" w:locked="0" w:uiPriority="29"/>
    <w:lsdException w:name="Intense Quote" w:locked="0" w:uiPriority="30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/>
    <w:lsdException w:name="Intense Emphasis" w:locked="0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locked="0" w:semiHidden="1" w:uiPriority="37" w:unhideWhenUsed="1"/>
    <w:lsdException w:name="TOC Heading" w:locked="0" w:uiPriority="39"/>
  </w:latentStyles>
  <w:style w:type="paragraph" w:default="1" w:styleId="Normal">
    <w:name w:val="Normal"/>
    <w:qFormat/>
    <w:rsid w:val="0043427B"/>
    <w:pPr>
      <w:keepLines/>
      <w:spacing w:before="120" w:after="40"/>
      <w:jc w:val="both"/>
    </w:pPr>
    <w:rPr>
      <w:rFonts w:ascii="Verdana" w:hAnsi="Verdana"/>
      <w:lang w:eastAsia="en-US"/>
    </w:rPr>
  </w:style>
  <w:style w:type="paragraph" w:styleId="Heading1">
    <w:name w:val="heading 1"/>
    <w:basedOn w:val="Normal"/>
    <w:next w:val="Normal"/>
    <w:link w:val="Heading1Char"/>
    <w:rsid w:val="00345B47"/>
    <w:pPr>
      <w:keepNext/>
      <w:numPr>
        <w:numId w:val="1"/>
      </w:numPr>
      <w:spacing w:before="280"/>
      <w:jc w:val="left"/>
      <w:outlineLvl w:val="0"/>
    </w:pPr>
    <w:rPr>
      <w:b/>
      <w:smallCaps/>
      <w:sz w:val="28"/>
    </w:rPr>
  </w:style>
  <w:style w:type="paragraph" w:styleId="Heading2">
    <w:name w:val="heading 2"/>
    <w:basedOn w:val="Normal"/>
    <w:next w:val="Normal"/>
    <w:link w:val="Heading2Char"/>
    <w:rsid w:val="00345B47"/>
    <w:pPr>
      <w:keepNext/>
      <w:numPr>
        <w:ilvl w:val="1"/>
        <w:numId w:val="1"/>
      </w:numPr>
      <w:tabs>
        <w:tab w:val="left" w:pos="0"/>
      </w:tabs>
      <w:spacing w:before="240" w:after="24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rsid w:val="00345B47"/>
    <w:pPr>
      <w:keepNext/>
      <w:numPr>
        <w:ilvl w:val="2"/>
        <w:numId w:val="1"/>
      </w:numPr>
      <w:tabs>
        <w:tab w:val="left" w:pos="0"/>
      </w:tabs>
      <w:spacing w:before="240" w:after="240"/>
      <w:jc w:val="left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rsid w:val="00345B47"/>
    <w:pPr>
      <w:keepNext/>
      <w:numPr>
        <w:ilvl w:val="3"/>
        <w:numId w:val="1"/>
      </w:numPr>
      <w:tabs>
        <w:tab w:val="left" w:pos="0"/>
      </w:tabs>
      <w:spacing w:before="240" w:after="240"/>
      <w:jc w:val="left"/>
      <w:outlineLvl w:val="3"/>
    </w:pPr>
    <w:rPr>
      <w:b/>
    </w:rPr>
  </w:style>
  <w:style w:type="paragraph" w:styleId="Heading5">
    <w:name w:val="heading 5"/>
    <w:basedOn w:val="Heading2"/>
    <w:next w:val="Normal"/>
    <w:link w:val="Heading5Char"/>
    <w:rsid w:val="00345B47"/>
    <w:pPr>
      <w:numPr>
        <w:ilvl w:val="4"/>
      </w:numPr>
      <w:tabs>
        <w:tab w:val="clear" w:pos="0"/>
        <w:tab w:val="left" w:pos="1134"/>
      </w:tabs>
      <w:outlineLvl w:val="4"/>
    </w:pPr>
  </w:style>
  <w:style w:type="paragraph" w:styleId="Heading6">
    <w:name w:val="heading 6"/>
    <w:basedOn w:val="Heading2"/>
    <w:next w:val="Normal"/>
    <w:link w:val="Heading6Char"/>
    <w:rsid w:val="00345B47"/>
    <w:pPr>
      <w:numPr>
        <w:ilvl w:val="5"/>
      </w:numPr>
      <w:tabs>
        <w:tab w:val="clear" w:pos="0"/>
        <w:tab w:val="left" w:pos="1418"/>
      </w:tabs>
      <w:outlineLvl w:val="5"/>
    </w:pPr>
  </w:style>
  <w:style w:type="paragraph" w:styleId="Heading7">
    <w:name w:val="heading 7"/>
    <w:basedOn w:val="Heading2"/>
    <w:next w:val="Normal"/>
    <w:link w:val="Heading7Char"/>
    <w:rsid w:val="00345B47"/>
    <w:pPr>
      <w:numPr>
        <w:ilvl w:val="6"/>
      </w:numPr>
      <w:tabs>
        <w:tab w:val="clear" w:pos="0"/>
      </w:tabs>
      <w:outlineLvl w:val="6"/>
    </w:pPr>
  </w:style>
  <w:style w:type="paragraph" w:styleId="Heading8">
    <w:name w:val="heading 8"/>
    <w:basedOn w:val="Heading2"/>
    <w:next w:val="Normal"/>
    <w:link w:val="Heading8Char"/>
    <w:rsid w:val="00345B47"/>
    <w:pPr>
      <w:numPr>
        <w:ilvl w:val="7"/>
      </w:numPr>
      <w:tabs>
        <w:tab w:val="clear" w:pos="0"/>
      </w:tabs>
      <w:outlineLvl w:val="7"/>
    </w:pPr>
  </w:style>
  <w:style w:type="paragraph" w:styleId="Heading9">
    <w:name w:val="heading 9"/>
    <w:basedOn w:val="Heading2"/>
    <w:next w:val="Normal"/>
    <w:link w:val="Heading9Char"/>
    <w:rsid w:val="00345B47"/>
    <w:pPr>
      <w:numPr>
        <w:ilvl w:val="8"/>
      </w:numPr>
      <w:tabs>
        <w:tab w:val="clear" w:pos="0"/>
      </w:tabs>
      <w:ind w:left="0"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E14361"/>
    <w:rPr>
      <w:rFonts w:ascii="Cambria" w:hAnsi="Cambria" w:cs="Times New Roman"/>
      <w:b/>
      <w:bCs/>
      <w:color w:val="000080"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locked/>
    <w:rsid w:val="00E14361"/>
    <w:rPr>
      <w:rFonts w:ascii="Cambria" w:hAnsi="Cambria" w:cs="Times New Roman"/>
      <w:b/>
      <w:bCs/>
      <w:i/>
      <w:iCs/>
      <w:color w:val="000080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locked/>
    <w:rsid w:val="00E14361"/>
    <w:rPr>
      <w:rFonts w:ascii="Cambria" w:hAnsi="Cambria" w:cs="Times New Roman"/>
      <w:b/>
      <w:bCs/>
      <w:color w:val="000080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locked/>
    <w:rsid w:val="00E14361"/>
    <w:rPr>
      <w:rFonts w:ascii="Calibri" w:hAnsi="Calibri" w:cs="Times New Roman"/>
      <w:b/>
      <w:bCs/>
      <w:color w:val="000080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locked/>
    <w:rsid w:val="00E14361"/>
    <w:rPr>
      <w:rFonts w:ascii="Calibri" w:hAnsi="Calibri" w:cs="Times New Roman"/>
      <w:b/>
      <w:bCs/>
      <w:i/>
      <w:iCs/>
      <w:color w:val="000080"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locked/>
    <w:rsid w:val="00E14361"/>
    <w:rPr>
      <w:rFonts w:ascii="Calibri" w:hAnsi="Calibri" w:cs="Times New Roman"/>
      <w:b/>
      <w:bCs/>
      <w:color w:val="00008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locked/>
    <w:rsid w:val="00E14361"/>
    <w:rPr>
      <w:rFonts w:ascii="Calibri" w:hAnsi="Calibri" w:cs="Times New Roman"/>
      <w:color w:val="000080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locked/>
    <w:rsid w:val="00E14361"/>
    <w:rPr>
      <w:rFonts w:ascii="Calibri" w:hAnsi="Calibri" w:cs="Times New Roman"/>
      <w:i/>
      <w:iCs/>
      <w:color w:val="000080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locked/>
    <w:rsid w:val="00E14361"/>
    <w:rPr>
      <w:rFonts w:ascii="Cambria" w:hAnsi="Cambria" w:cs="Times New Roman"/>
      <w:color w:val="000080"/>
      <w:lang w:eastAsia="en-US"/>
    </w:rPr>
  </w:style>
  <w:style w:type="paragraph" w:styleId="Header">
    <w:name w:val="header"/>
    <w:basedOn w:val="Normal"/>
    <w:link w:val="HeaderChar"/>
    <w:rsid w:val="00345B47"/>
    <w:pPr>
      <w:widowControl w:val="0"/>
      <w:tabs>
        <w:tab w:val="right" w:pos="9408"/>
      </w:tabs>
    </w:pPr>
    <w:rPr>
      <w:rFonts w:ascii="Arial" w:hAnsi="Arial" w:cs="Arial"/>
      <w:b/>
      <w:sz w:val="28"/>
      <w:szCs w:val="28"/>
    </w:rPr>
  </w:style>
  <w:style w:type="character" w:customStyle="1" w:styleId="HeaderChar">
    <w:name w:val="Header Char"/>
    <w:basedOn w:val="DefaultParagraphFont"/>
    <w:link w:val="Header"/>
    <w:semiHidden/>
    <w:locked/>
    <w:rsid w:val="00E14361"/>
    <w:rPr>
      <w:rFonts w:ascii="Tahoma" w:hAnsi="Tahoma" w:cs="Times New Roman"/>
      <w:color w:val="000080"/>
      <w:sz w:val="20"/>
      <w:szCs w:val="20"/>
      <w:lang w:eastAsia="en-US"/>
    </w:rPr>
  </w:style>
  <w:style w:type="paragraph" w:styleId="Footer">
    <w:name w:val="footer"/>
    <w:basedOn w:val="Normal"/>
    <w:link w:val="FooterChar"/>
    <w:rsid w:val="00345B47"/>
    <w:pPr>
      <w:widowControl w:val="0"/>
      <w:tabs>
        <w:tab w:val="right" w:pos="9072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E14361"/>
    <w:rPr>
      <w:rFonts w:ascii="Tahoma" w:hAnsi="Tahoma" w:cs="Times New Roman"/>
      <w:color w:val="000080"/>
      <w:sz w:val="20"/>
      <w:szCs w:val="20"/>
      <w:lang w:eastAsia="en-US"/>
    </w:rPr>
  </w:style>
  <w:style w:type="character" w:styleId="Strong">
    <w:name w:val="Strong"/>
    <w:basedOn w:val="DefaultParagraphFont"/>
    <w:qFormat/>
    <w:rsid w:val="00345B47"/>
    <w:rPr>
      <w:rFonts w:cs="Times New Roman"/>
      <w:b/>
    </w:rPr>
  </w:style>
  <w:style w:type="character" w:styleId="PageNumber">
    <w:name w:val="page number"/>
    <w:basedOn w:val="DefaultParagraphFont"/>
    <w:rsid w:val="00345B47"/>
    <w:rPr>
      <w:rFonts w:cs="Times New Roman"/>
    </w:rPr>
  </w:style>
  <w:style w:type="paragraph" w:customStyle="1" w:styleId="CVBullet1">
    <w:name w:val="CV Bullet 1"/>
    <w:basedOn w:val="Normal"/>
    <w:qFormat/>
    <w:rsid w:val="007A096C"/>
    <w:pPr>
      <w:numPr>
        <w:numId w:val="17"/>
      </w:numPr>
      <w:tabs>
        <w:tab w:val="left" w:pos="772"/>
        <w:tab w:val="left" w:pos="3300"/>
      </w:tabs>
      <w:spacing w:before="40"/>
      <w:ind w:left="3300" w:hanging="493"/>
      <w:jc w:val="left"/>
    </w:pPr>
    <w:rPr>
      <w:color w:val="000000"/>
      <w:lang w:eastAsia="en-GB"/>
    </w:rPr>
  </w:style>
  <w:style w:type="paragraph" w:customStyle="1" w:styleId="CVKeypoint">
    <w:name w:val="CV Keypoint"/>
    <w:basedOn w:val="Normal"/>
    <w:qFormat/>
    <w:rsid w:val="00164C14"/>
    <w:pPr>
      <w:tabs>
        <w:tab w:val="left" w:pos="3226"/>
      </w:tabs>
      <w:spacing w:before="80"/>
      <w:ind w:left="2805"/>
      <w:jc w:val="left"/>
    </w:pPr>
    <w:rPr>
      <w:rFonts w:cs="Arial"/>
      <w:color w:val="000000"/>
    </w:rPr>
  </w:style>
  <w:style w:type="paragraph" w:customStyle="1" w:styleId="CVBullet2">
    <w:name w:val="CV Bullet 2"/>
    <w:basedOn w:val="Normal"/>
    <w:qFormat/>
    <w:rsid w:val="007A096C"/>
    <w:pPr>
      <w:numPr>
        <w:numId w:val="27"/>
      </w:numPr>
      <w:tabs>
        <w:tab w:val="left" w:pos="772"/>
        <w:tab w:val="left" w:pos="3740"/>
      </w:tabs>
      <w:spacing w:before="40"/>
      <w:ind w:left="3742" w:hanging="442"/>
      <w:jc w:val="left"/>
    </w:pPr>
  </w:style>
  <w:style w:type="paragraph" w:customStyle="1" w:styleId="CVSection">
    <w:name w:val="CV Section"/>
    <w:basedOn w:val="Normal"/>
    <w:next w:val="CVSubsection"/>
    <w:rsid w:val="00345B47"/>
    <w:pPr>
      <w:keepNext/>
      <w:pageBreakBefore/>
      <w:pBdr>
        <w:bottom w:val="single" w:sz="24" w:space="1" w:color="auto"/>
      </w:pBdr>
      <w:jc w:val="left"/>
    </w:pPr>
    <w:rPr>
      <w:rFonts w:ascii="Arial" w:hAnsi="Arial" w:cs="Arial"/>
      <w:b/>
    </w:rPr>
  </w:style>
  <w:style w:type="paragraph" w:customStyle="1" w:styleId="CVSubsection">
    <w:name w:val="CV Subsection"/>
    <w:basedOn w:val="Normal"/>
    <w:next w:val="CVDateRange"/>
    <w:rsid w:val="00345B47"/>
    <w:pPr>
      <w:keepNext/>
      <w:spacing w:before="360"/>
      <w:ind w:right="4491"/>
      <w:jc w:val="left"/>
    </w:pPr>
    <w:rPr>
      <w:rFonts w:ascii="Arial" w:hAnsi="Arial" w:cs="Arial"/>
      <w:b/>
      <w:bCs/>
      <w:color w:val="000000"/>
    </w:rPr>
  </w:style>
  <w:style w:type="paragraph" w:customStyle="1" w:styleId="CVDateRange">
    <w:name w:val="CV Date Range"/>
    <w:basedOn w:val="Normal"/>
    <w:next w:val="CVRole"/>
    <w:rsid w:val="00345B47"/>
    <w:pPr>
      <w:keepNext/>
      <w:spacing w:before="40"/>
      <w:ind w:right="4491"/>
      <w:jc w:val="left"/>
    </w:pPr>
    <w:rPr>
      <w:i/>
    </w:rPr>
  </w:style>
  <w:style w:type="paragraph" w:customStyle="1" w:styleId="CVRole">
    <w:name w:val="CV Role"/>
    <w:basedOn w:val="Normal"/>
    <w:next w:val="CVResponsibilities"/>
    <w:rsid w:val="00345B47"/>
    <w:pPr>
      <w:keepNext/>
      <w:tabs>
        <w:tab w:val="left" w:pos="2880"/>
        <w:tab w:val="right" w:pos="9000"/>
      </w:tabs>
      <w:ind w:left="2880" w:hanging="2880"/>
      <w:jc w:val="left"/>
    </w:pPr>
    <w:rPr>
      <w:rFonts w:ascii="Arial" w:hAnsi="Arial" w:cs="Arial"/>
      <w:b/>
      <w:color w:val="000000"/>
    </w:rPr>
  </w:style>
  <w:style w:type="paragraph" w:customStyle="1" w:styleId="CVResponsibilities">
    <w:name w:val="CV Responsibilities"/>
    <w:basedOn w:val="Normal"/>
    <w:rsid w:val="00F704DD"/>
    <w:pPr>
      <w:keepLines w:val="0"/>
      <w:tabs>
        <w:tab w:val="left" w:pos="2880"/>
      </w:tabs>
      <w:spacing w:before="40" w:after="0" w:line="240" w:lineRule="exact"/>
      <w:ind w:left="2880" w:hanging="2880"/>
      <w:jc w:val="left"/>
    </w:pPr>
    <w:rPr>
      <w:rFonts w:cs="Arial"/>
      <w:color w:val="000000"/>
      <w:lang w:eastAsia="en-GB"/>
    </w:rPr>
  </w:style>
  <w:style w:type="paragraph" w:customStyle="1" w:styleId="CVProfileText">
    <w:name w:val="CV Profile Text"/>
    <w:basedOn w:val="Normal"/>
    <w:rsid w:val="00345B47"/>
    <w:pPr>
      <w:ind w:left="2880"/>
    </w:pPr>
    <w:rPr>
      <w:rFonts w:ascii="Times New Roman" w:hAnsi="Times New Roman"/>
      <w:color w:val="000000"/>
      <w:sz w:val="24"/>
    </w:rPr>
  </w:style>
  <w:style w:type="paragraph" w:customStyle="1" w:styleId="CVKeypointHdr">
    <w:name w:val="CV Keypoint Hdr"/>
    <w:basedOn w:val="Normal"/>
    <w:next w:val="CVKeypoint"/>
    <w:qFormat/>
    <w:rsid w:val="004A6D73"/>
    <w:pPr>
      <w:keepNext/>
      <w:pBdr>
        <w:bottom w:val="single" w:sz="8" w:space="0" w:color="FF6E00"/>
      </w:pBdr>
      <w:spacing w:before="360" w:after="120"/>
      <w:jc w:val="left"/>
    </w:pPr>
    <w:rPr>
      <w:rFonts w:cs="Arial"/>
      <w:b/>
    </w:rPr>
  </w:style>
  <w:style w:type="paragraph" w:customStyle="1" w:styleId="CVSummaryHdr">
    <w:name w:val="CV Summary Hdr"/>
    <w:basedOn w:val="Normal"/>
    <w:next w:val="CVSummary"/>
    <w:rsid w:val="00345B47"/>
    <w:pPr>
      <w:pBdr>
        <w:left w:val="single" w:sz="6" w:space="4" w:color="auto"/>
        <w:bottom w:val="single" w:sz="18" w:space="1" w:color="auto"/>
      </w:pBdr>
      <w:ind w:right="4490"/>
    </w:pPr>
    <w:rPr>
      <w:b/>
      <w:sz w:val="24"/>
    </w:rPr>
  </w:style>
  <w:style w:type="paragraph" w:customStyle="1" w:styleId="CVSummary">
    <w:name w:val="CV Summary"/>
    <w:basedOn w:val="Normal"/>
    <w:rsid w:val="00167ECD"/>
    <w:pPr>
      <w:spacing w:before="40"/>
    </w:pPr>
    <w:rPr>
      <w:rFonts w:cs="Arial"/>
    </w:rPr>
  </w:style>
  <w:style w:type="paragraph" w:customStyle="1" w:styleId="CVExperience">
    <w:name w:val="CV Experience"/>
    <w:basedOn w:val="Normal"/>
    <w:rsid w:val="0056457A"/>
    <w:pPr>
      <w:jc w:val="left"/>
    </w:pPr>
    <w:rPr>
      <w:color w:val="000000"/>
    </w:rPr>
  </w:style>
  <w:style w:type="paragraph" w:customStyle="1" w:styleId="CVHeader">
    <w:name w:val="CV Header"/>
    <w:basedOn w:val="Normal"/>
    <w:rsid w:val="00345B47"/>
    <w:pPr>
      <w:pBdr>
        <w:top w:val="single" w:sz="24" w:space="1" w:color="auto"/>
        <w:left w:val="single" w:sz="8" w:space="4" w:color="auto"/>
      </w:pBdr>
      <w:tabs>
        <w:tab w:val="right" w:pos="9000"/>
      </w:tabs>
      <w:spacing w:before="0"/>
    </w:pPr>
    <w:rPr>
      <w:rFonts w:ascii="Arial" w:hAnsi="Arial" w:cs="Arial"/>
      <w:b/>
      <w:sz w:val="28"/>
    </w:rPr>
  </w:style>
  <w:style w:type="paragraph" w:customStyle="1" w:styleId="CVHeaderName">
    <w:name w:val="CV Header Name"/>
    <w:basedOn w:val="Normal"/>
    <w:rsid w:val="00345B47"/>
    <w:pPr>
      <w:pBdr>
        <w:top w:val="single" w:sz="24" w:space="1" w:color="auto"/>
        <w:left w:val="single" w:sz="8" w:space="4" w:color="auto"/>
      </w:pBdr>
    </w:pPr>
    <w:rPr>
      <w:rFonts w:ascii="Arial" w:hAnsi="Arial" w:cs="Arial"/>
      <w:b/>
      <w:smallCaps/>
      <w:sz w:val="32"/>
    </w:rPr>
  </w:style>
  <w:style w:type="paragraph" w:customStyle="1" w:styleId="CVExperienceHeader">
    <w:name w:val="CV Experience Header"/>
    <w:basedOn w:val="Heading9"/>
    <w:next w:val="CVExperience"/>
    <w:qFormat/>
    <w:rsid w:val="0056457A"/>
    <w:pPr>
      <w:numPr>
        <w:ilvl w:val="0"/>
        <w:numId w:val="0"/>
      </w:numPr>
      <w:spacing w:before="80" w:after="40"/>
    </w:pPr>
    <w:rPr>
      <w:rFonts w:cs="Arial"/>
      <w:color w:val="000000"/>
    </w:rPr>
  </w:style>
  <w:style w:type="paragraph" w:styleId="TOCHeading">
    <w:name w:val="TOC Heading"/>
    <w:basedOn w:val="Normal"/>
    <w:next w:val="Normal"/>
    <w:rsid w:val="00345B47"/>
    <w:pPr>
      <w:keepLines w:val="0"/>
      <w:pageBreakBefore/>
      <w:spacing w:before="0" w:after="240" w:line="216" w:lineRule="auto"/>
      <w:jc w:val="left"/>
    </w:pPr>
    <w:rPr>
      <w:rFonts w:ascii="Lucida Sans Unicode" w:hAnsi="Lucida Sans Unicode"/>
      <w:b/>
    </w:rPr>
  </w:style>
  <w:style w:type="paragraph" w:customStyle="1" w:styleId="TELcvKeypoint">
    <w:name w:val="TEL cv Keypoint"/>
    <w:basedOn w:val="Normal"/>
    <w:rsid w:val="00345B47"/>
    <w:pPr>
      <w:keepLines w:val="0"/>
      <w:tabs>
        <w:tab w:val="num" w:pos="4896"/>
      </w:tabs>
      <w:spacing w:before="80" w:after="0" w:line="216" w:lineRule="auto"/>
      <w:ind w:left="4893" w:hanging="357"/>
      <w:jc w:val="left"/>
    </w:pPr>
    <w:rPr>
      <w:rFonts w:ascii="Lucida Sans Unicode" w:hAnsi="Lucida Sans Unicode"/>
    </w:rPr>
  </w:style>
  <w:style w:type="paragraph" w:customStyle="1" w:styleId="CVProject">
    <w:name w:val="CV Project"/>
    <w:basedOn w:val="Normal"/>
    <w:rsid w:val="00F704DD"/>
    <w:pPr>
      <w:keepLines w:val="0"/>
      <w:tabs>
        <w:tab w:val="left" w:pos="2880"/>
      </w:tabs>
      <w:spacing w:before="40" w:after="0" w:line="240" w:lineRule="exact"/>
      <w:ind w:left="2880" w:hanging="2880"/>
      <w:jc w:val="left"/>
    </w:pPr>
    <w:rPr>
      <w:rFonts w:cs="Arial"/>
      <w:b/>
      <w:color w:val="000000"/>
      <w:lang w:eastAsia="en-GB"/>
    </w:rPr>
  </w:style>
  <w:style w:type="paragraph" w:customStyle="1" w:styleId="CVConsultantName">
    <w:name w:val="CV Consultant Name"/>
    <w:basedOn w:val="Normal"/>
    <w:qFormat/>
    <w:rsid w:val="00F704DD"/>
    <w:pPr>
      <w:tabs>
        <w:tab w:val="right" w:pos="9460"/>
      </w:tabs>
    </w:pPr>
    <w:rPr>
      <w:b/>
      <w:sz w:val="28"/>
    </w:rPr>
  </w:style>
  <w:style w:type="paragraph" w:customStyle="1" w:styleId="Opening">
    <w:name w:val="Opening"/>
    <w:basedOn w:val="Normal"/>
    <w:rsid w:val="00345B47"/>
    <w:pPr>
      <w:tabs>
        <w:tab w:val="left" w:pos="1138"/>
      </w:tabs>
    </w:pPr>
    <w:rPr>
      <w:rFonts w:ascii="Arial" w:hAnsi="Arial" w:cs="Arial"/>
      <w:color w:val="000000"/>
    </w:rPr>
  </w:style>
  <w:style w:type="paragraph" w:customStyle="1" w:styleId="CVTabBullet1">
    <w:name w:val="CV Tab Bullet 1"/>
    <w:basedOn w:val="CVTabText"/>
    <w:qFormat/>
    <w:rsid w:val="007A096C"/>
    <w:pPr>
      <w:numPr>
        <w:numId w:val="26"/>
      </w:numPr>
      <w:tabs>
        <w:tab w:val="left" w:pos="504"/>
      </w:tabs>
      <w:ind w:left="504" w:hanging="504"/>
    </w:pPr>
  </w:style>
  <w:style w:type="paragraph" w:customStyle="1" w:styleId="CVTabText">
    <w:name w:val="CV Tab Text"/>
    <w:basedOn w:val="Normal"/>
    <w:qFormat/>
    <w:rsid w:val="004135D2"/>
    <w:pPr>
      <w:spacing w:before="40"/>
      <w:jc w:val="left"/>
    </w:pPr>
  </w:style>
  <w:style w:type="paragraph" w:customStyle="1" w:styleId="CVTabBullet2">
    <w:name w:val="CV Tab Bullet 2"/>
    <w:basedOn w:val="CVTabBullet1"/>
    <w:qFormat/>
    <w:rsid w:val="007A096C"/>
    <w:pPr>
      <w:numPr>
        <w:numId w:val="28"/>
      </w:numPr>
      <w:tabs>
        <w:tab w:val="clear" w:pos="504"/>
        <w:tab w:val="left" w:pos="944"/>
      </w:tabs>
      <w:ind w:left="944" w:hanging="440"/>
    </w:pPr>
  </w:style>
  <w:style w:type="paragraph" w:styleId="BalloonText">
    <w:name w:val="Balloon Text"/>
    <w:basedOn w:val="Normal"/>
    <w:link w:val="BalloonTextChar"/>
    <w:semiHidden/>
    <w:locked/>
    <w:rsid w:val="00D91E5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D91E59"/>
    <w:rPr>
      <w:rFonts w:ascii="Tahoma" w:hAnsi="Tahoma" w:cs="Tahoma"/>
      <w:color w:val="000080"/>
      <w:sz w:val="16"/>
      <w:szCs w:val="16"/>
      <w:lang w:val="en-GB"/>
    </w:rPr>
  </w:style>
  <w:style w:type="table" w:styleId="TableGrid">
    <w:name w:val="Table Grid"/>
    <w:basedOn w:val="TableNormal"/>
    <w:locked/>
    <w:rsid w:val="00283F1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VTabHdr">
    <w:name w:val="CV Tab Hdr"/>
    <w:basedOn w:val="CVTabText"/>
    <w:qFormat/>
    <w:rsid w:val="00283F15"/>
    <w:rPr>
      <w:b/>
    </w:rPr>
  </w:style>
  <w:style w:type="paragraph" w:customStyle="1" w:styleId="CVTabIndent">
    <w:name w:val="CV Tab Indent"/>
    <w:basedOn w:val="CVTabText"/>
    <w:qFormat/>
    <w:rsid w:val="003E7965"/>
    <w:pPr>
      <w:ind w:left="505"/>
    </w:pPr>
  </w:style>
  <w:style w:type="paragraph" w:customStyle="1" w:styleId="CVConsultantJob">
    <w:name w:val="CV Consultant Job"/>
    <w:basedOn w:val="Normal"/>
    <w:qFormat/>
    <w:rsid w:val="0043427B"/>
    <w:pPr>
      <w:tabs>
        <w:tab w:val="right" w:pos="9460"/>
      </w:tabs>
    </w:pPr>
    <w:rPr>
      <w:b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r-rfl-fp03\ITS%20PARIS\103%20-%20BDM\04%20-%20AFFECTATION\CV_Revu\CV_New%20Format\Logica%20CV%20FR%20-%20Charte%202010-f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621A5-E69B-644D-A174-90A7EA89E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\\Fr-rfl-fp03\ITS PARIS\103 - BDM\04 - AFFECTATION\CV_Revu\CV_New Format\Logica CV FR - Charte 2010-f.dot</Template>
  <TotalTime>0</TotalTime>
  <Pages>2</Pages>
  <Words>241</Words>
  <Characters>1380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Logica CV Template</vt:lpstr>
      <vt:lpstr>Logica CV Template</vt:lpstr>
    </vt:vector>
  </TitlesOfParts>
  <Company>Logica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Logica CV Template</dc:title>
  <dc:creator>Utilisateur Windows</dc:creator>
  <cp:lastModifiedBy>Lou Ferrand</cp:lastModifiedBy>
  <cp:revision>3</cp:revision>
  <cp:lastPrinted>2010-06-10T17:03:00Z</cp:lastPrinted>
  <dcterms:created xsi:type="dcterms:W3CDTF">2011-06-16T12:38:00Z</dcterms:created>
  <dcterms:modified xsi:type="dcterms:W3CDTF">2011-06-16T12:38:00Z</dcterms:modified>
</cp:coreProperties>
</file>