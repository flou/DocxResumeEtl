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4F2" w:rsidRPr="0043427B" w:rsidRDefault="002174F2" w:rsidP="002174F2"/>
    <w:p w:rsidR="00994ABD" w:rsidRDefault="0094358E" w:rsidP="00994ABD">
      <w:pPr>
        <w:pStyle w:val="CVTabText"/>
      </w:pPr>
      <w:r>
        <w:rPr>
          <w:noProof/>
          <w:lang w:eastAsia="fr-FR"/>
        </w:rPr>
        <w:drawing>
          <wp:inline distT="0" distB="0" distL="0" distR="0">
            <wp:extent cx="5981700" cy="180975"/>
            <wp:effectExtent l="19050" t="0" r="0" b="0"/>
            <wp:docPr id="3" name="Image 13" descr="yellow line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3" descr="yellow line.em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60" w:type="dxa"/>
        <w:tblLayout w:type="fixed"/>
        <w:tblCellMar>
          <w:left w:w="170" w:type="dxa"/>
          <w:bottom w:w="170" w:type="dxa"/>
          <w:right w:w="170" w:type="dxa"/>
        </w:tblCellMar>
        <w:tblLook w:val="04A0"/>
      </w:tblPr>
      <w:tblGrid>
        <w:gridCol w:w="4730"/>
        <w:gridCol w:w="4840"/>
      </w:tblGrid>
      <w:tr w:rsidR="003E7965" w:rsidTr="002A66E8">
        <w:tc>
          <w:tcPr>
            <w:tcW w:w="9570" w:type="dxa"/>
            <w:gridSpan w:val="2"/>
          </w:tcPr>
          <w:p w:rsidR="003E7965" w:rsidRPr="003E7965" w:rsidRDefault="003E7965" w:rsidP="003E7965">
            <w:pPr>
              <w:pStyle w:val="CVTabHdr"/>
            </w:pPr>
            <w:r w:rsidRPr="003E7965">
              <w:t>Synthèse de carrière</w:t>
            </w:r>
            <w:r>
              <w:t xml:space="preserve"> : </w:t>
            </w:r>
            <w:r w:rsidR="009E7234">
              <w:t xml:space="preserve">7 mois </w:t>
            </w:r>
            <w:r w:rsidRPr="003E7965">
              <w:t>d’expérience</w:t>
            </w:r>
          </w:p>
          <w:p w:rsidR="003E7965" w:rsidRPr="003E7965" w:rsidRDefault="009E7234" w:rsidP="009E7234">
            <w:pPr>
              <w:pStyle w:val="CVTabBullet1"/>
            </w:pPr>
            <w:r>
              <w:t>Février</w:t>
            </w:r>
            <w:r w:rsidRPr="009E7234">
              <w:t xml:space="preserve"> 2010 à Août 2010 : Développeur à la Française des Jeux </w:t>
            </w:r>
          </w:p>
        </w:tc>
      </w:tr>
      <w:tr w:rsidR="003C3E35" w:rsidTr="002A66E8">
        <w:tc>
          <w:tcPr>
            <w:tcW w:w="9570" w:type="dxa"/>
            <w:gridSpan w:val="2"/>
          </w:tcPr>
          <w:p w:rsidR="003C3E35" w:rsidRPr="003C3E35" w:rsidRDefault="003C3E35" w:rsidP="003C3E35">
            <w:pPr>
              <w:pStyle w:val="CVTabHdr"/>
            </w:pPr>
            <w:r>
              <w:t>Domaines de compétences</w:t>
            </w:r>
          </w:p>
          <w:p w:rsidR="009E7234" w:rsidRDefault="009E7234" w:rsidP="009E7234">
            <w:pPr>
              <w:pStyle w:val="CVTabBullet1"/>
            </w:pPr>
            <w:r w:rsidRPr="009E7234">
              <w:t>Analyse &amp; Développement</w:t>
            </w:r>
            <w:r>
              <w:t xml:space="preserve"> </w:t>
            </w:r>
            <w:r w:rsidR="00C34796">
              <w:t>Microsoft BI</w:t>
            </w:r>
          </w:p>
          <w:p w:rsidR="00C34796" w:rsidRDefault="009E7234" w:rsidP="009E7234">
            <w:pPr>
              <w:pStyle w:val="CVTabBullet1"/>
            </w:pPr>
            <w:r w:rsidRPr="009E7234">
              <w:t xml:space="preserve">Analyse &amp; Développement </w:t>
            </w:r>
            <w:proofErr w:type="spellStart"/>
            <w:r w:rsidRPr="009E7234">
              <w:t>Informatica</w:t>
            </w:r>
            <w:proofErr w:type="spellEnd"/>
          </w:p>
          <w:p w:rsidR="009E7234" w:rsidRPr="009E7234" w:rsidRDefault="00C34796" w:rsidP="009E7234">
            <w:pPr>
              <w:pStyle w:val="CVTabBullet1"/>
            </w:pPr>
            <w:r w:rsidRPr="009E7234">
              <w:t>Analyse &amp;</w:t>
            </w:r>
            <w:r>
              <w:t xml:space="preserve"> Développement </w:t>
            </w:r>
            <w:proofErr w:type="spellStart"/>
            <w:r>
              <w:t>Selligent</w:t>
            </w:r>
            <w:proofErr w:type="spellEnd"/>
            <w:r w:rsidR="009E7234" w:rsidRPr="009E7234">
              <w:t xml:space="preserve"> </w:t>
            </w:r>
          </w:p>
          <w:p w:rsidR="009E7234" w:rsidRDefault="009E7234" w:rsidP="009E7234">
            <w:pPr>
              <w:pStyle w:val="CVTabBullet1"/>
            </w:pPr>
            <w:r w:rsidRPr="009E7234">
              <w:t>Rédaction de spécifications</w:t>
            </w:r>
          </w:p>
        </w:tc>
      </w:tr>
      <w:tr w:rsidR="002174F2" w:rsidTr="002A66E8">
        <w:tc>
          <w:tcPr>
            <w:tcW w:w="4730" w:type="dxa"/>
            <w:tcMar>
              <w:bottom w:w="0" w:type="dxa"/>
            </w:tcMar>
          </w:tcPr>
          <w:p w:rsidR="003C3E35" w:rsidRPr="00167ECD" w:rsidRDefault="003C3E35" w:rsidP="003C3E35">
            <w:pPr>
              <w:pStyle w:val="CVTabHdr"/>
            </w:pPr>
            <w:r>
              <w:t>Diplômes et certifications</w:t>
            </w:r>
          </w:p>
          <w:p w:rsidR="002174F2" w:rsidRDefault="00DA57F6" w:rsidP="00DA57F6">
            <w:pPr>
              <w:pStyle w:val="CVTabBullet1"/>
            </w:pPr>
            <w:r>
              <w:t xml:space="preserve">ESIGELEC </w:t>
            </w:r>
            <w:r w:rsidRPr="00DA57F6">
              <w:t>Ecole supérieure d'ingénieurs généralistes</w:t>
            </w:r>
          </w:p>
        </w:tc>
        <w:tc>
          <w:tcPr>
            <w:tcW w:w="4840" w:type="dxa"/>
            <w:tcMar>
              <w:bottom w:w="0" w:type="dxa"/>
            </w:tcMar>
          </w:tcPr>
          <w:p w:rsidR="002174F2" w:rsidRDefault="002174F2" w:rsidP="004135D2">
            <w:pPr>
              <w:pStyle w:val="CVTabHdr"/>
            </w:pPr>
            <w:r>
              <w:t>Langu</w:t>
            </w:r>
            <w:r w:rsidRPr="00167ECD">
              <w:t>es</w:t>
            </w:r>
          </w:p>
          <w:p w:rsidR="002174F2" w:rsidRDefault="00A01608" w:rsidP="00A01608">
            <w:pPr>
              <w:pStyle w:val="CVTabBullet1"/>
            </w:pPr>
            <w:r>
              <w:t>Anglais</w:t>
            </w:r>
            <w:r w:rsidR="00DA57F6">
              <w:t>:</w:t>
            </w:r>
            <w:r>
              <w:t xml:space="preserve"> courant</w:t>
            </w:r>
          </w:p>
          <w:p w:rsidR="00DA57F6" w:rsidRDefault="00DA57F6" w:rsidP="00A01608">
            <w:pPr>
              <w:pStyle w:val="CVTabBullet1"/>
            </w:pPr>
            <w:r>
              <w:t xml:space="preserve">Espagnol: scolaire </w:t>
            </w:r>
          </w:p>
        </w:tc>
      </w:tr>
    </w:tbl>
    <w:p w:rsidR="002174F2" w:rsidRDefault="0094358E" w:rsidP="00994ABD">
      <w:pPr>
        <w:pStyle w:val="CVTabText"/>
      </w:pPr>
      <w:r>
        <w:rPr>
          <w:noProof/>
          <w:lang w:eastAsia="fr-FR"/>
        </w:rPr>
        <w:drawing>
          <wp:inline distT="0" distB="0" distL="0" distR="0">
            <wp:extent cx="5981700" cy="180975"/>
            <wp:effectExtent l="19050" t="0" r="0" b="9525"/>
            <wp:docPr id="2" name="Image 12" descr="yellow line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2" descr="yellow line.em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9817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ABD" w:rsidRDefault="00994ABD" w:rsidP="002174F2"/>
    <w:p w:rsidR="002174F2" w:rsidRDefault="003C3E35" w:rsidP="004A6D73">
      <w:pPr>
        <w:pStyle w:val="CVKeypointHdr"/>
      </w:pPr>
      <w:r>
        <w:t>Expérience sectorielle</w:t>
      </w:r>
    </w:p>
    <w:p w:rsidR="00455191" w:rsidRDefault="00105C7A" w:rsidP="00455191">
      <w:pPr>
        <w:pStyle w:val="CVBullet1"/>
      </w:pPr>
      <w:r>
        <w:t>Jeux</w:t>
      </w:r>
    </w:p>
    <w:p w:rsidR="00693322" w:rsidRDefault="00693322" w:rsidP="00693322">
      <w:pPr>
        <w:pStyle w:val="CVKeypointHdr"/>
      </w:pPr>
      <w:r>
        <w:t>Compétences fonctionnelles</w:t>
      </w:r>
    </w:p>
    <w:p w:rsidR="00E32DCE" w:rsidRPr="00071ED5" w:rsidRDefault="00E32DCE" w:rsidP="00105C7A">
      <w:pPr>
        <w:pStyle w:val="CVBullet1"/>
      </w:pPr>
      <w:r>
        <w:t>Assurance</w:t>
      </w:r>
    </w:p>
    <w:p w:rsidR="002174F2" w:rsidRDefault="002174F2" w:rsidP="004A6D73">
      <w:pPr>
        <w:pStyle w:val="CVKeypointHdr"/>
      </w:pPr>
      <w:r>
        <w:t>Compétences techniques</w:t>
      </w:r>
    </w:p>
    <w:p w:rsidR="00751442" w:rsidRDefault="00751442" w:rsidP="002429B3">
      <w:pPr>
        <w:pStyle w:val="CVBullet1"/>
      </w:pPr>
      <w:r>
        <w:t xml:space="preserve">Microsoft </w:t>
      </w:r>
      <w:proofErr w:type="spellStart"/>
      <w:r>
        <w:t>Analysis</w:t>
      </w:r>
      <w:proofErr w:type="spellEnd"/>
      <w:r>
        <w:t xml:space="preserve"> Services, </w:t>
      </w:r>
      <w:proofErr w:type="spellStart"/>
      <w:r>
        <w:t>Reporting</w:t>
      </w:r>
      <w:proofErr w:type="spellEnd"/>
      <w:r>
        <w:t xml:space="preserve"> Services</w:t>
      </w:r>
    </w:p>
    <w:p w:rsidR="00E32DCE" w:rsidRDefault="00886621" w:rsidP="002429B3">
      <w:pPr>
        <w:pStyle w:val="CVBullet1"/>
      </w:pPr>
      <w:r w:rsidRPr="00886621">
        <w:t>Langage de développement</w:t>
      </w:r>
      <w:r>
        <w:t xml:space="preserve">: </w:t>
      </w:r>
      <w:r w:rsidRPr="00886621">
        <w:t xml:space="preserve">C, C++, Java, J2EE, VB.net, ASP.NET, </w:t>
      </w:r>
      <w:proofErr w:type="spellStart"/>
      <w:r>
        <w:t>javascript</w:t>
      </w:r>
      <w:proofErr w:type="spellEnd"/>
    </w:p>
    <w:p w:rsidR="00886621" w:rsidRDefault="00886621" w:rsidP="00886621">
      <w:pPr>
        <w:pStyle w:val="CVBullet1"/>
      </w:pPr>
      <w:r w:rsidRPr="00886621">
        <w:t>Développement Web</w:t>
      </w:r>
      <w:r>
        <w:t xml:space="preserve">: </w:t>
      </w:r>
      <w:r w:rsidRPr="00886621">
        <w:t xml:space="preserve">HTML, XHTML, PHP, CSS, XML, XSL, </w:t>
      </w:r>
      <w:proofErr w:type="spellStart"/>
      <w:r w:rsidRPr="00886621">
        <w:t>ActionScript</w:t>
      </w:r>
      <w:proofErr w:type="spellEnd"/>
      <w:r w:rsidRPr="00886621">
        <w:t>, JSP.</w:t>
      </w:r>
    </w:p>
    <w:p w:rsidR="00886621" w:rsidRDefault="00886621" w:rsidP="00886621">
      <w:pPr>
        <w:pStyle w:val="CVBullet1"/>
      </w:pPr>
      <w:r w:rsidRPr="00886621">
        <w:t>Méthodologies de conception</w:t>
      </w:r>
      <w:r>
        <w:t xml:space="preserve">: </w:t>
      </w:r>
      <w:r w:rsidRPr="00886621">
        <w:t>Méthode Merise, UML 2.0.</w:t>
      </w:r>
    </w:p>
    <w:p w:rsidR="00886621" w:rsidRDefault="00886621" w:rsidP="00886621">
      <w:pPr>
        <w:pStyle w:val="CVBullet1"/>
      </w:pPr>
      <w:r w:rsidRPr="00886621">
        <w:rPr>
          <w:lang w:val="en-US"/>
        </w:rPr>
        <w:t xml:space="preserve">ETL : </w:t>
      </w:r>
      <w:proofErr w:type="spellStart"/>
      <w:r w:rsidRPr="00886621">
        <w:rPr>
          <w:lang w:val="en-US"/>
        </w:rPr>
        <w:t>Informatica</w:t>
      </w:r>
      <w:proofErr w:type="spellEnd"/>
      <w:r w:rsidRPr="00886621">
        <w:rPr>
          <w:lang w:val="en-US"/>
        </w:rPr>
        <w:t xml:space="preserve"> </w:t>
      </w:r>
      <w:proofErr w:type="spellStart"/>
      <w:r w:rsidRPr="00886621">
        <w:rPr>
          <w:lang w:val="en-US"/>
        </w:rPr>
        <w:t>PowerCenter</w:t>
      </w:r>
      <w:proofErr w:type="spellEnd"/>
      <w:r w:rsidRPr="00886621">
        <w:rPr>
          <w:lang w:val="en-US"/>
        </w:rPr>
        <w:t xml:space="preserve"> v.8</w:t>
      </w:r>
    </w:p>
    <w:p w:rsidR="00886621" w:rsidRPr="00886621" w:rsidRDefault="00886621" w:rsidP="00886621">
      <w:pPr>
        <w:pStyle w:val="CVBullet1"/>
      </w:pPr>
      <w:r w:rsidRPr="00886621">
        <w:t>Oracle 10g, SQL Server 2005</w:t>
      </w:r>
    </w:p>
    <w:p w:rsidR="00886621" w:rsidRPr="00886621" w:rsidRDefault="00886621" w:rsidP="00886621">
      <w:pPr>
        <w:pStyle w:val="CVBullet1"/>
        <w:rPr>
          <w:lang w:val="en-GB"/>
        </w:rPr>
      </w:pPr>
      <w:r w:rsidRPr="00886621">
        <w:t>Visual Studio 2008</w:t>
      </w:r>
    </w:p>
    <w:p w:rsidR="00886621" w:rsidRPr="00886621" w:rsidRDefault="00886621" w:rsidP="00886621">
      <w:pPr>
        <w:pStyle w:val="CVBullet1"/>
        <w:rPr>
          <w:lang w:val="en-GB"/>
        </w:rPr>
      </w:pPr>
      <w:r w:rsidRPr="00886621">
        <w:rPr>
          <w:lang w:val="en-GB"/>
        </w:rPr>
        <w:t>Business</w:t>
      </w:r>
      <w:r w:rsidRPr="00886621">
        <w:t xml:space="preserve"> </w:t>
      </w:r>
      <w:r w:rsidRPr="00886621">
        <w:rPr>
          <w:lang w:val="en-GB"/>
        </w:rPr>
        <w:t>Objects</w:t>
      </w:r>
    </w:p>
    <w:p w:rsidR="00886621" w:rsidRPr="009C28DD" w:rsidRDefault="00886621" w:rsidP="00886621">
      <w:pPr>
        <w:pStyle w:val="CVBullet1"/>
        <w:rPr>
          <w:lang w:val="en-GB"/>
        </w:rPr>
      </w:pPr>
      <w:proofErr w:type="spellStart"/>
      <w:r w:rsidRPr="00886621">
        <w:t>Selligent</w:t>
      </w:r>
      <w:proofErr w:type="spellEnd"/>
    </w:p>
    <w:p w:rsidR="009C28DD" w:rsidRPr="009C28DD" w:rsidRDefault="009C28DD" w:rsidP="00886621">
      <w:pPr>
        <w:pStyle w:val="CVBullet1"/>
      </w:pPr>
      <w:r>
        <w:t xml:space="preserve">Outil </w:t>
      </w:r>
      <w:proofErr w:type="spellStart"/>
      <w:r w:rsidRPr="009C28DD">
        <w:t>Analytix</w:t>
      </w:r>
      <w:proofErr w:type="spellEnd"/>
      <w:r w:rsidRPr="009C28DD">
        <w:t xml:space="preserve"> (</w:t>
      </w:r>
      <w:proofErr w:type="spellStart"/>
      <w:r w:rsidRPr="009C28DD">
        <w:t>Selligent</w:t>
      </w:r>
      <w:proofErr w:type="spellEnd"/>
      <w:r w:rsidRPr="009C28DD">
        <w:t>) basé sur la solution BI de Microsoft (</w:t>
      </w:r>
      <w:proofErr w:type="spellStart"/>
      <w:r>
        <w:t>Reporting</w:t>
      </w:r>
      <w:proofErr w:type="spellEnd"/>
      <w:r>
        <w:t xml:space="preserve"> services, SQL server)</w:t>
      </w:r>
    </w:p>
    <w:p w:rsidR="00886621" w:rsidRPr="00886621" w:rsidRDefault="00886621" w:rsidP="00886621">
      <w:pPr>
        <w:pStyle w:val="CVBullet1"/>
      </w:pPr>
      <w:r w:rsidRPr="00886621">
        <w:t>SQL</w:t>
      </w:r>
    </w:p>
    <w:p w:rsidR="00165318" w:rsidRDefault="00165318" w:rsidP="00165318">
      <w:pPr>
        <w:pStyle w:val="CVKeypointHdr"/>
      </w:pPr>
      <w:r>
        <w:t>Formations</w:t>
      </w:r>
    </w:p>
    <w:p w:rsidR="00165318" w:rsidRDefault="00165318" w:rsidP="00165318">
      <w:pPr>
        <w:pStyle w:val="CVBullet1"/>
      </w:pPr>
      <w:proofErr w:type="spellStart"/>
      <w:r>
        <w:t>Sql</w:t>
      </w:r>
      <w:proofErr w:type="spellEnd"/>
      <w:r>
        <w:t xml:space="preserve"> Server </w:t>
      </w:r>
      <w:proofErr w:type="spellStart"/>
      <w:r>
        <w:t>Analysis</w:t>
      </w:r>
      <w:proofErr w:type="spellEnd"/>
      <w:r>
        <w:t xml:space="preserve"> Services</w:t>
      </w:r>
    </w:p>
    <w:p w:rsidR="00165318" w:rsidRPr="00071ED5" w:rsidRDefault="00165318" w:rsidP="00165318">
      <w:pPr>
        <w:pStyle w:val="CVBullet1"/>
      </w:pPr>
      <w:proofErr w:type="spellStart"/>
      <w:r>
        <w:t>Sql</w:t>
      </w:r>
      <w:proofErr w:type="spellEnd"/>
      <w:r>
        <w:t xml:space="preserve"> Server </w:t>
      </w:r>
      <w:proofErr w:type="spellStart"/>
      <w:r>
        <w:t>Reporting</w:t>
      </w:r>
      <w:proofErr w:type="spellEnd"/>
      <w:r>
        <w:t xml:space="preserve"> Services</w:t>
      </w:r>
    </w:p>
    <w:p w:rsidR="00AA72BC" w:rsidRPr="00167ECD" w:rsidRDefault="00AA72BC" w:rsidP="004A6D73">
      <w:pPr>
        <w:pStyle w:val="CVKeypointHdr"/>
      </w:pPr>
      <w:r w:rsidRPr="00886621">
        <w:br w:type="page"/>
      </w:r>
      <w:r w:rsidR="00DB4507">
        <w:lastRenderedPageBreak/>
        <w:t>Historique de c</w:t>
      </w:r>
      <w:r w:rsidR="00DB4507" w:rsidRPr="00DB4507">
        <w:t>arrière</w:t>
      </w:r>
    </w:p>
    <w:p w:rsidR="009E7234" w:rsidRPr="009E7234" w:rsidRDefault="009E7234" w:rsidP="009E7234">
      <w:pPr>
        <w:pStyle w:val="CVExperienceHeader"/>
      </w:pPr>
      <w:r w:rsidRPr="009E7234">
        <w:t>La Française Des Jeux (FDJ)</w:t>
      </w:r>
    </w:p>
    <w:p w:rsidR="00AA72BC" w:rsidRDefault="009E7234" w:rsidP="00283F15">
      <w:pPr>
        <w:pStyle w:val="CVExperienceHeader"/>
      </w:pPr>
      <w:r>
        <w:t>7 mois</w:t>
      </w:r>
      <w:r w:rsidR="007B04CE">
        <w:t xml:space="preserve"> </w:t>
      </w:r>
      <w:r>
        <w:t>- De février</w:t>
      </w:r>
      <w:r w:rsidR="009C28DD">
        <w:t xml:space="preserve"> 2010 à aoû</w:t>
      </w:r>
      <w:r>
        <w:t>t 2010</w:t>
      </w:r>
    </w:p>
    <w:tbl>
      <w:tblPr>
        <w:tblW w:w="0" w:type="auto"/>
        <w:tblInd w:w="816" w:type="dxa"/>
        <w:tblBorders>
          <w:right w:val="single" w:sz="8" w:space="0" w:color="FF6E00"/>
          <w:insideV w:val="single" w:sz="8" w:space="0" w:color="FF6E00"/>
        </w:tblBorders>
        <w:tblLayout w:type="fixed"/>
        <w:tblLook w:val="04A0"/>
      </w:tblPr>
      <w:tblGrid>
        <w:gridCol w:w="1980"/>
        <w:gridCol w:w="6772"/>
      </w:tblGrid>
      <w:tr w:rsidR="000A0472" w:rsidTr="007A096C">
        <w:tc>
          <w:tcPr>
            <w:tcW w:w="1980" w:type="dxa"/>
          </w:tcPr>
          <w:p w:rsidR="000A0472" w:rsidRPr="00283F15" w:rsidRDefault="000A0472" w:rsidP="00290CF0">
            <w:pPr>
              <w:pStyle w:val="CVTabHdr"/>
            </w:pPr>
            <w:r w:rsidRPr="00283F15">
              <w:t>Projet</w:t>
            </w:r>
          </w:p>
        </w:tc>
        <w:tc>
          <w:tcPr>
            <w:tcW w:w="6772" w:type="dxa"/>
            <w:tcBorders>
              <w:right w:val="nil"/>
            </w:tcBorders>
          </w:tcPr>
          <w:p w:rsidR="000A0472" w:rsidRDefault="009E7234" w:rsidP="00C83A20">
            <w:pPr>
              <w:pStyle w:val="CVTabText"/>
            </w:pPr>
            <w:r w:rsidRPr="009E7234">
              <w:t>Refonte du système d'information destiné à la mise en œuvre des processus métier de la FDJ</w:t>
            </w:r>
            <w:r w:rsidR="002B49BC">
              <w:t xml:space="preserve"> (Projet EGIDE)</w:t>
            </w:r>
          </w:p>
        </w:tc>
      </w:tr>
      <w:tr w:rsidR="000A0472" w:rsidTr="007A096C">
        <w:tc>
          <w:tcPr>
            <w:tcW w:w="1980" w:type="dxa"/>
          </w:tcPr>
          <w:p w:rsidR="000A0472" w:rsidRDefault="000A0472" w:rsidP="00290CF0">
            <w:pPr>
              <w:pStyle w:val="CVTabHdr"/>
            </w:pPr>
            <w:r>
              <w:t>Fonction</w:t>
            </w:r>
          </w:p>
        </w:tc>
        <w:tc>
          <w:tcPr>
            <w:tcW w:w="6772" w:type="dxa"/>
            <w:tcBorders>
              <w:right w:val="nil"/>
            </w:tcBorders>
          </w:tcPr>
          <w:p w:rsidR="00EA1072" w:rsidRDefault="008F75DB" w:rsidP="00EA1072">
            <w:pPr>
              <w:pStyle w:val="CVTabText"/>
            </w:pPr>
            <w:r>
              <w:t>Ingénieur en Technologies de l'Information</w:t>
            </w:r>
          </w:p>
        </w:tc>
      </w:tr>
      <w:tr w:rsidR="000A0472" w:rsidTr="007A096C">
        <w:tc>
          <w:tcPr>
            <w:tcW w:w="1980" w:type="dxa"/>
          </w:tcPr>
          <w:p w:rsidR="000A0472" w:rsidRDefault="000A0472" w:rsidP="00290CF0">
            <w:pPr>
              <w:pStyle w:val="CVTabHdr"/>
            </w:pPr>
            <w:r>
              <w:t>Responsabilité</w:t>
            </w:r>
          </w:p>
        </w:tc>
        <w:tc>
          <w:tcPr>
            <w:tcW w:w="6772" w:type="dxa"/>
            <w:tcBorders>
              <w:right w:val="nil"/>
            </w:tcBorders>
          </w:tcPr>
          <w:p w:rsidR="00105C7A" w:rsidRPr="00105C7A" w:rsidRDefault="00105C7A" w:rsidP="00105C7A">
            <w:pPr>
              <w:pStyle w:val="CVTabBullet1"/>
            </w:pPr>
            <w:r w:rsidRPr="00105C7A">
              <w:t xml:space="preserve">Réalisation des développements </w:t>
            </w:r>
            <w:proofErr w:type="spellStart"/>
            <w:r>
              <w:t>Selligent</w:t>
            </w:r>
            <w:proofErr w:type="spellEnd"/>
            <w:r w:rsidRPr="00105C7A">
              <w:t xml:space="preserve"> </w:t>
            </w:r>
          </w:p>
          <w:p w:rsidR="00105C7A" w:rsidRDefault="00105C7A" w:rsidP="00FB0F3B">
            <w:pPr>
              <w:pStyle w:val="CVTabBullet1"/>
            </w:pPr>
            <w:r w:rsidRPr="00105C7A">
              <w:t xml:space="preserve">Réalisation des développements </w:t>
            </w:r>
            <w:proofErr w:type="spellStart"/>
            <w:r w:rsidRPr="00105C7A">
              <w:t>informatica</w:t>
            </w:r>
            <w:proofErr w:type="spellEnd"/>
            <w:r w:rsidRPr="00105C7A">
              <w:t xml:space="preserve"> </w:t>
            </w:r>
          </w:p>
          <w:p w:rsidR="00105C7A" w:rsidRPr="00105C7A" w:rsidRDefault="00105C7A" w:rsidP="00105C7A">
            <w:pPr>
              <w:pStyle w:val="CVTabBullet1"/>
            </w:pPr>
            <w:r w:rsidRPr="00105C7A">
              <w:t>Rédaction de documents :</w:t>
            </w:r>
          </w:p>
          <w:p w:rsidR="00105C7A" w:rsidRPr="00105C7A" w:rsidRDefault="00105C7A" w:rsidP="00105C7A">
            <w:pPr>
              <w:pStyle w:val="CVTabBullet2"/>
            </w:pPr>
            <w:r w:rsidRPr="00105C7A">
              <w:t>Spécifications fonctionnelles</w:t>
            </w:r>
            <w:r>
              <w:t xml:space="preserve"> des rapports</w:t>
            </w:r>
          </w:p>
          <w:p w:rsidR="00105C7A" w:rsidRPr="00105C7A" w:rsidRDefault="00105C7A" w:rsidP="00105C7A">
            <w:pPr>
              <w:pStyle w:val="CVTabBullet2"/>
            </w:pPr>
            <w:r w:rsidRPr="00105C7A">
              <w:t>Spécifications techniques</w:t>
            </w:r>
            <w:r w:rsidR="00886621">
              <w:t xml:space="preserve"> détaillées et les tests unitaires des </w:t>
            </w:r>
            <w:r w:rsidR="009C28DD">
              <w:t xml:space="preserve">graphiques sur </w:t>
            </w:r>
            <w:proofErr w:type="spellStart"/>
            <w:r w:rsidR="009C28DD">
              <w:t>Selligent</w:t>
            </w:r>
            <w:proofErr w:type="spellEnd"/>
          </w:p>
          <w:p w:rsidR="00105C7A" w:rsidRPr="00105C7A" w:rsidRDefault="00105C7A" w:rsidP="00105C7A">
            <w:pPr>
              <w:pStyle w:val="CVTabBullet2"/>
            </w:pPr>
            <w:r w:rsidRPr="00105C7A">
              <w:t>Spécifications techniques de quelques interfaces</w:t>
            </w:r>
          </w:p>
          <w:p w:rsidR="00C8363F" w:rsidRDefault="00105C7A" w:rsidP="00105C7A">
            <w:pPr>
              <w:pStyle w:val="CVTabBullet2"/>
            </w:pPr>
            <w:r>
              <w:t xml:space="preserve">Documentation d’utilisation de l'outil </w:t>
            </w:r>
            <w:proofErr w:type="spellStart"/>
            <w:r>
              <w:t>Dataloader</w:t>
            </w:r>
            <w:proofErr w:type="spellEnd"/>
            <w:r>
              <w:t xml:space="preserve"> et de </w:t>
            </w:r>
            <w:r w:rsidRPr="00105C7A">
              <w:t xml:space="preserve">XML </w:t>
            </w:r>
            <w:proofErr w:type="spellStart"/>
            <w:r w:rsidRPr="00105C7A">
              <w:t>Connect</w:t>
            </w:r>
            <w:proofErr w:type="spellEnd"/>
            <w:r w:rsidRPr="00105C7A">
              <w:t xml:space="preserve"> &amp; Go</w:t>
            </w:r>
            <w:r>
              <w:t xml:space="preserve"> de </w:t>
            </w:r>
            <w:proofErr w:type="spellStart"/>
            <w:r>
              <w:t>Selligent</w:t>
            </w:r>
            <w:proofErr w:type="spellEnd"/>
          </w:p>
        </w:tc>
      </w:tr>
      <w:tr w:rsidR="000A0472" w:rsidRPr="0040633C" w:rsidTr="007A096C">
        <w:tc>
          <w:tcPr>
            <w:tcW w:w="1980" w:type="dxa"/>
          </w:tcPr>
          <w:p w:rsidR="000A0472" w:rsidRDefault="000A0472" w:rsidP="00290CF0">
            <w:pPr>
              <w:pStyle w:val="CVTabHdr"/>
            </w:pPr>
            <w:r>
              <w:t>Environnement technique</w:t>
            </w:r>
          </w:p>
        </w:tc>
        <w:tc>
          <w:tcPr>
            <w:tcW w:w="6772" w:type="dxa"/>
            <w:tcBorders>
              <w:right w:val="nil"/>
            </w:tcBorders>
          </w:tcPr>
          <w:p w:rsidR="000A1F8A" w:rsidRPr="009E7234" w:rsidRDefault="00165318" w:rsidP="00165318">
            <w:pPr>
              <w:pStyle w:val="CVTabText"/>
              <w:rPr>
                <w:lang w:val="en-US"/>
              </w:rPr>
            </w:pPr>
            <w:r w:rsidRPr="0040633C">
              <w:rPr>
                <w:lang w:val="en-US"/>
              </w:rPr>
              <w:t xml:space="preserve">Microsoft BI : Reporting Services, Analysis Services, </w:t>
            </w:r>
            <w:r w:rsidR="000A1F8A" w:rsidRPr="000A1F8A">
              <w:rPr>
                <w:lang w:val="en-GB"/>
              </w:rPr>
              <w:t>Visual Studio 2008</w:t>
            </w:r>
            <w:r w:rsidR="000A1F8A">
              <w:rPr>
                <w:lang w:val="en-GB"/>
              </w:rPr>
              <w:t xml:space="preserve">, </w:t>
            </w:r>
            <w:r w:rsidR="00455191" w:rsidRPr="00455191">
              <w:rPr>
                <w:lang w:val="en-US"/>
              </w:rPr>
              <w:t xml:space="preserve">Oracle, </w:t>
            </w:r>
            <w:proofErr w:type="spellStart"/>
            <w:r w:rsidR="00455191" w:rsidRPr="00455191">
              <w:rPr>
                <w:lang w:val="en-US"/>
              </w:rPr>
              <w:t>Informatica</w:t>
            </w:r>
            <w:proofErr w:type="spellEnd"/>
            <w:r w:rsidR="00455191" w:rsidRPr="00455191">
              <w:rPr>
                <w:lang w:val="en-US"/>
              </w:rPr>
              <w:t xml:space="preserve"> </w:t>
            </w:r>
            <w:proofErr w:type="spellStart"/>
            <w:r w:rsidR="00455191" w:rsidRPr="00455191">
              <w:rPr>
                <w:lang w:val="en-US"/>
              </w:rPr>
              <w:t>PowerCenter</w:t>
            </w:r>
            <w:proofErr w:type="spellEnd"/>
            <w:r w:rsidR="000A1F8A" w:rsidRPr="000A1F8A">
              <w:rPr>
                <w:lang w:val="en-GB"/>
              </w:rPr>
              <w:t xml:space="preserve">, </w:t>
            </w:r>
            <w:proofErr w:type="spellStart"/>
            <w:r w:rsidR="00455191" w:rsidRPr="00455191">
              <w:rPr>
                <w:lang w:val="en-US"/>
              </w:rPr>
              <w:t>Selligent</w:t>
            </w:r>
            <w:proofErr w:type="spellEnd"/>
          </w:p>
        </w:tc>
      </w:tr>
    </w:tbl>
    <w:p w:rsidR="00B80B4F" w:rsidRPr="00490C33" w:rsidRDefault="00B80B4F" w:rsidP="00B80B4F">
      <w:pPr>
        <w:rPr>
          <w:lang w:val="en-US"/>
        </w:rPr>
      </w:pPr>
    </w:p>
    <w:p w:rsidR="00490C33" w:rsidRPr="00490C33" w:rsidRDefault="00490C33" w:rsidP="00B80B4F">
      <w:pPr>
        <w:rPr>
          <w:lang w:val="en-US"/>
        </w:rPr>
      </w:pPr>
    </w:p>
    <w:p w:rsidR="00490C33" w:rsidRPr="00490C33" w:rsidRDefault="00490C33" w:rsidP="00B80B4F">
      <w:pPr>
        <w:rPr>
          <w:lang w:val="en-US"/>
        </w:rPr>
      </w:pPr>
    </w:p>
    <w:p w:rsidR="00490C33" w:rsidRPr="008F75DB" w:rsidRDefault="00490C33" w:rsidP="00B80B4F">
      <w:pPr>
        <w:rPr>
          <w:lang w:val="en-GB"/>
        </w:rPr>
      </w:pPr>
    </w:p>
    <w:p w:rsidR="00071ED5" w:rsidRPr="00490C33" w:rsidRDefault="00071ED5" w:rsidP="00071ED5">
      <w:pPr>
        <w:rPr>
          <w:lang w:val="en-US"/>
        </w:rPr>
      </w:pPr>
    </w:p>
    <w:sectPr w:rsidR="00071ED5" w:rsidRPr="00490C33" w:rsidSect="0052456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814" w:right="1247" w:bottom="1247" w:left="1247" w:header="851" w:footer="68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60EB" w:rsidRDefault="00EA60EB" w:rsidP="00164C14">
      <w:r>
        <w:separator/>
      </w:r>
    </w:p>
  </w:endnote>
  <w:endnote w:type="continuationSeparator" w:id="0">
    <w:p w:rsidR="00EA60EB" w:rsidRDefault="00EA60EB" w:rsidP="00164C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147" w:rsidRDefault="006C6147" w:rsidP="00FE0F0E">
    <w:pPr>
      <w:pStyle w:val="Pieddepage"/>
      <w:tabs>
        <w:tab w:val="clear" w:pos="9072"/>
        <w:tab w:val="right" w:pos="9460"/>
      </w:tabs>
    </w:pPr>
    <w:r>
      <w:tab/>
    </w:r>
    <w:r w:rsidRPr="0081742D">
      <w:t xml:space="preserve">Page </w:t>
    </w:r>
    <w:r w:rsidR="00135139" w:rsidRPr="0081742D">
      <w:rPr>
        <w:rStyle w:val="Numrodepage"/>
      </w:rPr>
      <w:fldChar w:fldCharType="begin"/>
    </w:r>
    <w:r w:rsidRPr="0081742D">
      <w:rPr>
        <w:rStyle w:val="Numrodepage"/>
      </w:rPr>
      <w:instrText xml:space="preserve"> PAGE </w:instrText>
    </w:r>
    <w:r w:rsidR="00135139" w:rsidRPr="0081742D">
      <w:rPr>
        <w:rStyle w:val="Numrodepage"/>
      </w:rPr>
      <w:fldChar w:fldCharType="separate"/>
    </w:r>
    <w:r w:rsidR="0040633C">
      <w:rPr>
        <w:rStyle w:val="Numrodepage"/>
        <w:noProof/>
      </w:rPr>
      <w:t>1</w:t>
    </w:r>
    <w:r w:rsidR="00135139" w:rsidRPr="0081742D">
      <w:rPr>
        <w:rStyle w:val="Numrodepage"/>
      </w:rPr>
      <w:fldChar w:fldCharType="end"/>
    </w:r>
    <w:r>
      <w:rPr>
        <w:rStyle w:val="Numrodepage"/>
      </w:rPr>
      <w:t xml:space="preserve"> / </w:t>
    </w:r>
    <w:r w:rsidR="00135139">
      <w:rPr>
        <w:rStyle w:val="Numrodepage"/>
      </w:rPr>
      <w:fldChar w:fldCharType="begin"/>
    </w:r>
    <w:r>
      <w:rPr>
        <w:rStyle w:val="Numrodepage"/>
      </w:rPr>
      <w:instrText xml:space="preserve"> NUMPAGES  </w:instrText>
    </w:r>
    <w:r w:rsidR="00135139">
      <w:rPr>
        <w:rStyle w:val="Numrodepage"/>
      </w:rPr>
      <w:fldChar w:fldCharType="separate"/>
    </w:r>
    <w:r w:rsidR="0040633C">
      <w:rPr>
        <w:rStyle w:val="Numrodepage"/>
        <w:noProof/>
      </w:rPr>
      <w:t>2</w:t>
    </w:r>
    <w:r w:rsidR="00135139">
      <w:rPr>
        <w:rStyle w:val="Numrodepage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147" w:rsidRPr="00175609" w:rsidRDefault="006C6147" w:rsidP="00164C14">
    <w:pPr>
      <w:pStyle w:val="Pieddepage"/>
    </w:pPr>
    <w:r w:rsidRPr="00175609">
      <w:t xml:space="preserve">Page </w:t>
    </w:r>
    <w:fldSimple w:instr=" PAGE ">
      <w:r>
        <w:rPr>
          <w:noProof/>
        </w:rPr>
        <w:t>1</w:t>
      </w:r>
    </w:fldSimple>
  </w:p>
  <w:p w:rsidR="006C6147" w:rsidRDefault="006C6147" w:rsidP="00164C14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60EB" w:rsidRDefault="00EA60EB" w:rsidP="00164C14">
      <w:r>
        <w:separator/>
      </w:r>
    </w:p>
  </w:footnote>
  <w:footnote w:type="continuationSeparator" w:id="0">
    <w:p w:rsidR="00EA60EB" w:rsidRDefault="00EA60EB" w:rsidP="00164C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633C" w:rsidRPr="00F704DD" w:rsidRDefault="0094358E" w:rsidP="0040633C">
    <w:pPr>
      <w:pStyle w:val="CVConsultantName"/>
    </w:pPr>
    <w:r>
      <w:rPr>
        <w:b w:val="0"/>
        <w:noProof/>
        <w:lang w:eastAsia="fr-F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-67945</wp:posOffset>
          </wp:positionH>
          <wp:positionV relativeFrom="paragraph">
            <wp:posOffset>-26035</wp:posOffset>
          </wp:positionV>
          <wp:extent cx="1428750" cy="590550"/>
          <wp:effectExtent l="19050" t="0" r="0" b="0"/>
          <wp:wrapNone/>
          <wp:docPr id="1" name="Image 0" descr="L1_R_C strapline 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0" descr="L1_R_C strapline p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590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C6147">
      <w:tab/>
    </w:r>
    <w:r w:rsidR="0040633C">
      <w:t>Damien</w:t>
    </w:r>
    <w:r w:rsidR="00DA57F6">
      <w:t xml:space="preserve"> </w:t>
    </w:r>
    <w:r w:rsidR="0040633C">
      <w:t>DUPOND</w:t>
    </w:r>
  </w:p>
  <w:p w:rsidR="006C6147" w:rsidRPr="0043427B" w:rsidRDefault="006C6147" w:rsidP="0043427B">
    <w:pPr>
      <w:pStyle w:val="CVConsultantJob"/>
    </w:pPr>
    <w:r w:rsidRPr="00F704DD">
      <w:tab/>
    </w:r>
    <w:r>
      <w:t>Ingénieur en Technologies de l'Information</w:t>
    </w:r>
  </w:p>
  <w:p w:rsidR="006C6147" w:rsidRPr="00EA0591" w:rsidRDefault="006C6147" w:rsidP="007E0F02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vertAnchor="page" w:horzAnchor="margin" w:tblpXSpec="right" w:tblpY="1651"/>
      <w:tblOverlap w:val="never"/>
      <w:tblW w:w="3686" w:type="dxa"/>
      <w:tblCellMar>
        <w:left w:w="0" w:type="dxa"/>
        <w:right w:w="0" w:type="dxa"/>
      </w:tblCellMar>
      <w:tblLook w:val="0000"/>
    </w:tblPr>
    <w:tblGrid>
      <w:gridCol w:w="3686"/>
    </w:tblGrid>
    <w:tr w:rsidR="006C6147" w:rsidRPr="005D506A" w:rsidTr="000A7334">
      <w:trPr>
        <w:trHeight w:val="284"/>
      </w:trPr>
      <w:tc>
        <w:tcPr>
          <w:tcW w:w="3686" w:type="dxa"/>
        </w:tcPr>
        <w:p w:rsidR="006C6147" w:rsidRPr="005D506A" w:rsidRDefault="006C6147" w:rsidP="00F704DD"/>
      </w:tc>
    </w:tr>
  </w:tbl>
  <w:p w:rsidR="006C6147" w:rsidRPr="00DB0F4C" w:rsidRDefault="006C6147" w:rsidP="00164C14">
    <w:pPr>
      <w:pStyle w:val="En-tte"/>
    </w:pPr>
  </w:p>
  <w:p w:rsidR="006C6147" w:rsidRPr="00EA0591" w:rsidRDefault="006C6147" w:rsidP="00164C14">
    <w:pPr>
      <w:pStyle w:val="En-tte"/>
    </w:pPr>
  </w:p>
  <w:p w:rsidR="006C6147" w:rsidRPr="003B7684" w:rsidRDefault="006C6147" w:rsidP="00164C14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F8814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A7AB5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DC0F4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158DD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68E9A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6B05B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66C94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E6472E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DA290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C9673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80650FA"/>
    <w:multiLevelType w:val="hybridMultilevel"/>
    <w:tmpl w:val="DD4C687E"/>
    <w:lvl w:ilvl="0" w:tplc="1012E8FC">
      <w:start w:val="1"/>
      <w:numFmt w:val="bullet"/>
      <w:pStyle w:val="CVTabBullet2"/>
      <w:lvlText w:val=""/>
      <w:lvlJc w:val="left"/>
      <w:pPr>
        <w:ind w:left="1492" w:hanging="360"/>
      </w:pPr>
      <w:rPr>
        <w:rFonts w:ascii="Wingdings" w:hAnsi="Wingdings" w:hint="default"/>
        <w:color w:val="FF6E00"/>
      </w:rPr>
    </w:lvl>
    <w:lvl w:ilvl="1" w:tplc="040C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1">
    <w:nsid w:val="285C7C77"/>
    <w:multiLevelType w:val="hybridMultilevel"/>
    <w:tmpl w:val="5F1298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1324C7"/>
    <w:multiLevelType w:val="hybridMultilevel"/>
    <w:tmpl w:val="7EF2833A"/>
    <w:lvl w:ilvl="0" w:tplc="ED2AFA8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3">
    <w:nsid w:val="322A3FA4"/>
    <w:multiLevelType w:val="hybridMultilevel"/>
    <w:tmpl w:val="1B026738"/>
    <w:lvl w:ilvl="0" w:tplc="29C6F88A">
      <w:start w:val="1"/>
      <w:numFmt w:val="bullet"/>
      <w:pStyle w:val="CVTabBullet1"/>
      <w:lvlText w:val=""/>
      <w:lvlJc w:val="left"/>
      <w:pPr>
        <w:ind w:left="1052" w:hanging="360"/>
      </w:pPr>
      <w:rPr>
        <w:rFonts w:ascii="Symbol" w:hAnsi="Symbol" w:hint="default"/>
      </w:rPr>
    </w:lvl>
    <w:lvl w:ilvl="1" w:tplc="3E00ED1A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14">
    <w:nsid w:val="47EB55FB"/>
    <w:multiLevelType w:val="multilevel"/>
    <w:tmpl w:val="248C649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800"/>
        </w:tabs>
      </w:pPr>
      <w:rPr>
        <w:rFonts w:cs="Times New Roman"/>
      </w:rPr>
    </w:lvl>
  </w:abstractNum>
  <w:abstractNum w:abstractNumId="15">
    <w:nsid w:val="56610C1A"/>
    <w:multiLevelType w:val="hybridMultilevel"/>
    <w:tmpl w:val="F1840A96"/>
    <w:lvl w:ilvl="0" w:tplc="08090001">
      <w:start w:val="1"/>
      <w:numFmt w:val="bullet"/>
      <w:lvlText w:val=""/>
      <w:lvlJc w:val="left"/>
      <w:pPr>
        <w:tabs>
          <w:tab w:val="num" w:pos="3165"/>
        </w:tabs>
        <w:ind w:left="31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3885"/>
        </w:tabs>
        <w:ind w:left="388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4605"/>
        </w:tabs>
        <w:ind w:left="46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5325"/>
        </w:tabs>
        <w:ind w:left="53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6045"/>
        </w:tabs>
        <w:ind w:left="604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6765"/>
        </w:tabs>
        <w:ind w:left="67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7485"/>
        </w:tabs>
        <w:ind w:left="74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8205"/>
        </w:tabs>
        <w:ind w:left="820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8925"/>
        </w:tabs>
        <w:ind w:left="8925" w:hanging="360"/>
      </w:pPr>
      <w:rPr>
        <w:rFonts w:ascii="Wingdings" w:hAnsi="Wingdings" w:hint="default"/>
      </w:rPr>
    </w:lvl>
  </w:abstractNum>
  <w:abstractNum w:abstractNumId="16">
    <w:nsid w:val="603944A7"/>
    <w:multiLevelType w:val="singleLevel"/>
    <w:tmpl w:val="A19A32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6231C95"/>
    <w:multiLevelType w:val="hybridMultilevel"/>
    <w:tmpl w:val="96D0350C"/>
    <w:lvl w:ilvl="0" w:tplc="72D4968E">
      <w:start w:val="1"/>
      <w:numFmt w:val="bullet"/>
      <w:pStyle w:val="CVBullet2"/>
      <w:lvlText w:val=""/>
      <w:lvlJc w:val="left"/>
      <w:pPr>
        <w:ind w:left="4020" w:hanging="360"/>
      </w:pPr>
      <w:rPr>
        <w:rFonts w:ascii="Wingdings" w:hAnsi="Wingdings" w:hint="default"/>
        <w:color w:val="FF6E00"/>
      </w:rPr>
    </w:lvl>
    <w:lvl w:ilvl="1" w:tplc="040C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</w:abstractNum>
  <w:abstractNum w:abstractNumId="18">
    <w:nsid w:val="66E936A4"/>
    <w:multiLevelType w:val="hybridMultilevel"/>
    <w:tmpl w:val="7D7EDE9E"/>
    <w:lvl w:ilvl="0" w:tplc="E7A89CE8">
      <w:start w:val="1"/>
      <w:numFmt w:val="bullet"/>
      <w:pStyle w:val="CVBullet1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6E369AB8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9">
    <w:nsid w:val="7EA0022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14"/>
  </w:num>
  <w:num w:numId="2">
    <w:abstractNumId w:val="16"/>
  </w:num>
  <w:num w:numId="3">
    <w:abstractNumId w:val="12"/>
  </w:num>
  <w:num w:numId="4">
    <w:abstractNumId w:val="19"/>
  </w:num>
  <w:num w:numId="5">
    <w:abstractNumId w:val="15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1"/>
  </w:num>
  <w:num w:numId="17">
    <w:abstractNumId w:val="18"/>
  </w:num>
  <w:num w:numId="18">
    <w:abstractNumId w:val="18"/>
  </w:num>
  <w:num w:numId="19">
    <w:abstractNumId w:val="18"/>
  </w:num>
  <w:num w:numId="20">
    <w:abstractNumId w:val="18"/>
  </w:num>
  <w:num w:numId="21">
    <w:abstractNumId w:val="18"/>
  </w:num>
  <w:num w:numId="22">
    <w:abstractNumId w:val="18"/>
  </w:num>
  <w:num w:numId="23">
    <w:abstractNumId w:val="18"/>
  </w:num>
  <w:num w:numId="24">
    <w:abstractNumId w:val="18"/>
  </w:num>
  <w:num w:numId="25">
    <w:abstractNumId w:val="18"/>
  </w:num>
  <w:num w:numId="26">
    <w:abstractNumId w:val="13"/>
  </w:num>
  <w:num w:numId="27">
    <w:abstractNumId w:val="17"/>
  </w:num>
  <w:num w:numId="28">
    <w:abstractNumId w:val="10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801"/>
  <w:documentProtection w:formatting="1" w:enforcement="1"/>
  <w:defaultTabStop w:val="561"/>
  <w:hyphenationZone w:val="425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93186"/>
  </w:hdrShapeDefaults>
  <w:footnotePr>
    <w:footnote w:id="-1"/>
    <w:footnote w:id="0"/>
  </w:footnotePr>
  <w:endnotePr>
    <w:endnote w:id="-1"/>
    <w:endnote w:id="0"/>
  </w:endnotePr>
  <w:compat/>
  <w:rsids>
    <w:rsidRoot w:val="000B510D"/>
    <w:rsid w:val="0001437C"/>
    <w:rsid w:val="00052339"/>
    <w:rsid w:val="00060916"/>
    <w:rsid w:val="00067271"/>
    <w:rsid w:val="00067F7D"/>
    <w:rsid w:val="000708D7"/>
    <w:rsid w:val="00071ED5"/>
    <w:rsid w:val="00080CD6"/>
    <w:rsid w:val="00090720"/>
    <w:rsid w:val="00093302"/>
    <w:rsid w:val="00093CA2"/>
    <w:rsid w:val="000A0472"/>
    <w:rsid w:val="000A1F8A"/>
    <w:rsid w:val="000A7334"/>
    <w:rsid w:val="000B510D"/>
    <w:rsid w:val="000D17A3"/>
    <w:rsid w:val="000D5044"/>
    <w:rsid w:val="000D58D0"/>
    <w:rsid w:val="000E55C0"/>
    <w:rsid w:val="000F1A20"/>
    <w:rsid w:val="00105C7A"/>
    <w:rsid w:val="0011176A"/>
    <w:rsid w:val="00116C8B"/>
    <w:rsid w:val="00120C20"/>
    <w:rsid w:val="00135139"/>
    <w:rsid w:val="00140C62"/>
    <w:rsid w:val="00152A55"/>
    <w:rsid w:val="00164C14"/>
    <w:rsid w:val="00165318"/>
    <w:rsid w:val="00167ECD"/>
    <w:rsid w:val="00167F4A"/>
    <w:rsid w:val="00175609"/>
    <w:rsid w:val="00185D55"/>
    <w:rsid w:val="001A40F3"/>
    <w:rsid w:val="001B1B39"/>
    <w:rsid w:val="001C1D95"/>
    <w:rsid w:val="001D6831"/>
    <w:rsid w:val="001D7901"/>
    <w:rsid w:val="001E4905"/>
    <w:rsid w:val="001E6D6F"/>
    <w:rsid w:val="001F70B4"/>
    <w:rsid w:val="002034A7"/>
    <w:rsid w:val="00213C57"/>
    <w:rsid w:val="002174F2"/>
    <w:rsid w:val="00224EB9"/>
    <w:rsid w:val="00236CF0"/>
    <w:rsid w:val="002429B3"/>
    <w:rsid w:val="00250D6E"/>
    <w:rsid w:val="00255EF4"/>
    <w:rsid w:val="002642BB"/>
    <w:rsid w:val="00274A93"/>
    <w:rsid w:val="00274F8E"/>
    <w:rsid w:val="00283F15"/>
    <w:rsid w:val="00284818"/>
    <w:rsid w:val="00290CF0"/>
    <w:rsid w:val="00292BD1"/>
    <w:rsid w:val="002A66E8"/>
    <w:rsid w:val="002A6DA5"/>
    <w:rsid w:val="002B054C"/>
    <w:rsid w:val="002B43B6"/>
    <w:rsid w:val="002B49BC"/>
    <w:rsid w:val="002C1BF2"/>
    <w:rsid w:val="002D01D6"/>
    <w:rsid w:val="002F4A68"/>
    <w:rsid w:val="00320690"/>
    <w:rsid w:val="0032168C"/>
    <w:rsid w:val="00340ACF"/>
    <w:rsid w:val="0034103D"/>
    <w:rsid w:val="00345B47"/>
    <w:rsid w:val="00346DEE"/>
    <w:rsid w:val="003563C5"/>
    <w:rsid w:val="0036664A"/>
    <w:rsid w:val="003B7677"/>
    <w:rsid w:val="003B7684"/>
    <w:rsid w:val="003C3E35"/>
    <w:rsid w:val="003E7965"/>
    <w:rsid w:val="003F7F1A"/>
    <w:rsid w:val="00404A6B"/>
    <w:rsid w:val="0040633C"/>
    <w:rsid w:val="00406E1F"/>
    <w:rsid w:val="004135D2"/>
    <w:rsid w:val="00427CD2"/>
    <w:rsid w:val="0043427B"/>
    <w:rsid w:val="004414E0"/>
    <w:rsid w:val="004520FD"/>
    <w:rsid w:val="00455191"/>
    <w:rsid w:val="0046498D"/>
    <w:rsid w:val="004712C2"/>
    <w:rsid w:val="00476A22"/>
    <w:rsid w:val="00485263"/>
    <w:rsid w:val="00486461"/>
    <w:rsid w:val="00490C33"/>
    <w:rsid w:val="004966E9"/>
    <w:rsid w:val="004A6D73"/>
    <w:rsid w:val="004C0E39"/>
    <w:rsid w:val="004C67B5"/>
    <w:rsid w:val="004D41CF"/>
    <w:rsid w:val="004E2137"/>
    <w:rsid w:val="004F059E"/>
    <w:rsid w:val="00506293"/>
    <w:rsid w:val="00511DD9"/>
    <w:rsid w:val="00517314"/>
    <w:rsid w:val="0052224E"/>
    <w:rsid w:val="0052456F"/>
    <w:rsid w:val="00526DCA"/>
    <w:rsid w:val="00527791"/>
    <w:rsid w:val="00533939"/>
    <w:rsid w:val="005522D9"/>
    <w:rsid w:val="00556D01"/>
    <w:rsid w:val="00556ECA"/>
    <w:rsid w:val="00562124"/>
    <w:rsid w:val="0056457A"/>
    <w:rsid w:val="00572400"/>
    <w:rsid w:val="00587DC3"/>
    <w:rsid w:val="0059149A"/>
    <w:rsid w:val="005A4D9B"/>
    <w:rsid w:val="005C5766"/>
    <w:rsid w:val="005D506A"/>
    <w:rsid w:val="005E61B3"/>
    <w:rsid w:val="00601AEA"/>
    <w:rsid w:val="006204A1"/>
    <w:rsid w:val="00625E72"/>
    <w:rsid w:val="00626393"/>
    <w:rsid w:val="0063118E"/>
    <w:rsid w:val="00651C1C"/>
    <w:rsid w:val="006608D0"/>
    <w:rsid w:val="006618AB"/>
    <w:rsid w:val="0067559B"/>
    <w:rsid w:val="00686033"/>
    <w:rsid w:val="00693322"/>
    <w:rsid w:val="006968EA"/>
    <w:rsid w:val="006C6147"/>
    <w:rsid w:val="006D0947"/>
    <w:rsid w:val="006D6D93"/>
    <w:rsid w:val="006E5CC3"/>
    <w:rsid w:val="006F3025"/>
    <w:rsid w:val="00700B68"/>
    <w:rsid w:val="00711204"/>
    <w:rsid w:val="007154D5"/>
    <w:rsid w:val="007250AF"/>
    <w:rsid w:val="007331B8"/>
    <w:rsid w:val="00736282"/>
    <w:rsid w:val="00751442"/>
    <w:rsid w:val="00772CFE"/>
    <w:rsid w:val="007A096C"/>
    <w:rsid w:val="007B04CE"/>
    <w:rsid w:val="007B4A47"/>
    <w:rsid w:val="007D5B67"/>
    <w:rsid w:val="007E0F02"/>
    <w:rsid w:val="007E0F75"/>
    <w:rsid w:val="0081477B"/>
    <w:rsid w:val="0081742D"/>
    <w:rsid w:val="00827B2B"/>
    <w:rsid w:val="00833725"/>
    <w:rsid w:val="00833734"/>
    <w:rsid w:val="00837C17"/>
    <w:rsid w:val="00841F2D"/>
    <w:rsid w:val="00845233"/>
    <w:rsid w:val="00845435"/>
    <w:rsid w:val="0085211F"/>
    <w:rsid w:val="00860765"/>
    <w:rsid w:val="00864CB4"/>
    <w:rsid w:val="00871D7A"/>
    <w:rsid w:val="008774B7"/>
    <w:rsid w:val="008852E2"/>
    <w:rsid w:val="00886621"/>
    <w:rsid w:val="0088798A"/>
    <w:rsid w:val="008946AF"/>
    <w:rsid w:val="008971B8"/>
    <w:rsid w:val="008B591C"/>
    <w:rsid w:val="008C37E0"/>
    <w:rsid w:val="008C7A8B"/>
    <w:rsid w:val="008F0231"/>
    <w:rsid w:val="008F7211"/>
    <w:rsid w:val="008F75DB"/>
    <w:rsid w:val="0090700A"/>
    <w:rsid w:val="0090739A"/>
    <w:rsid w:val="0090762D"/>
    <w:rsid w:val="00913AB0"/>
    <w:rsid w:val="00914D9C"/>
    <w:rsid w:val="0091680C"/>
    <w:rsid w:val="00921D69"/>
    <w:rsid w:val="00927226"/>
    <w:rsid w:val="009330A7"/>
    <w:rsid w:val="00935AE9"/>
    <w:rsid w:val="0094358E"/>
    <w:rsid w:val="009764A6"/>
    <w:rsid w:val="009870B6"/>
    <w:rsid w:val="00994ABD"/>
    <w:rsid w:val="00995551"/>
    <w:rsid w:val="009A068F"/>
    <w:rsid w:val="009A4E6F"/>
    <w:rsid w:val="009C2432"/>
    <w:rsid w:val="009C28A3"/>
    <w:rsid w:val="009C28DD"/>
    <w:rsid w:val="009C3799"/>
    <w:rsid w:val="009C6A73"/>
    <w:rsid w:val="009D4F29"/>
    <w:rsid w:val="009E1B05"/>
    <w:rsid w:val="009E7234"/>
    <w:rsid w:val="00A00A63"/>
    <w:rsid w:val="00A01608"/>
    <w:rsid w:val="00A31AF3"/>
    <w:rsid w:val="00A32A2E"/>
    <w:rsid w:val="00A344ED"/>
    <w:rsid w:val="00A62865"/>
    <w:rsid w:val="00A6369D"/>
    <w:rsid w:val="00A77C96"/>
    <w:rsid w:val="00A92AA1"/>
    <w:rsid w:val="00A97BFC"/>
    <w:rsid w:val="00AA72BC"/>
    <w:rsid w:val="00AD33B8"/>
    <w:rsid w:val="00AF15E1"/>
    <w:rsid w:val="00B10AE4"/>
    <w:rsid w:val="00B114C4"/>
    <w:rsid w:val="00B11B6C"/>
    <w:rsid w:val="00B13EAE"/>
    <w:rsid w:val="00B21FB7"/>
    <w:rsid w:val="00B23B21"/>
    <w:rsid w:val="00B366C2"/>
    <w:rsid w:val="00B4373D"/>
    <w:rsid w:val="00B45059"/>
    <w:rsid w:val="00B47771"/>
    <w:rsid w:val="00B55A18"/>
    <w:rsid w:val="00B60E4C"/>
    <w:rsid w:val="00B64592"/>
    <w:rsid w:val="00B70DD6"/>
    <w:rsid w:val="00B70E0D"/>
    <w:rsid w:val="00B7244C"/>
    <w:rsid w:val="00B80B4F"/>
    <w:rsid w:val="00B83C3B"/>
    <w:rsid w:val="00BA70B8"/>
    <w:rsid w:val="00BF50D7"/>
    <w:rsid w:val="00C06073"/>
    <w:rsid w:val="00C13A35"/>
    <w:rsid w:val="00C26A2B"/>
    <w:rsid w:val="00C34796"/>
    <w:rsid w:val="00C372E4"/>
    <w:rsid w:val="00C57779"/>
    <w:rsid w:val="00C60D61"/>
    <w:rsid w:val="00C61673"/>
    <w:rsid w:val="00C63590"/>
    <w:rsid w:val="00C64DF6"/>
    <w:rsid w:val="00C65D03"/>
    <w:rsid w:val="00C8363F"/>
    <w:rsid w:val="00C83A20"/>
    <w:rsid w:val="00C86A53"/>
    <w:rsid w:val="00CA5687"/>
    <w:rsid w:val="00CC3FAC"/>
    <w:rsid w:val="00CE34DB"/>
    <w:rsid w:val="00CF61F6"/>
    <w:rsid w:val="00D00058"/>
    <w:rsid w:val="00D0575D"/>
    <w:rsid w:val="00D211A7"/>
    <w:rsid w:val="00D31599"/>
    <w:rsid w:val="00D57D6A"/>
    <w:rsid w:val="00D825D9"/>
    <w:rsid w:val="00D85747"/>
    <w:rsid w:val="00D905C1"/>
    <w:rsid w:val="00D91E59"/>
    <w:rsid w:val="00DA57F6"/>
    <w:rsid w:val="00DB0F4C"/>
    <w:rsid w:val="00DB4507"/>
    <w:rsid w:val="00DF55CE"/>
    <w:rsid w:val="00DF71E5"/>
    <w:rsid w:val="00E008FE"/>
    <w:rsid w:val="00E034C4"/>
    <w:rsid w:val="00E1230F"/>
    <w:rsid w:val="00E14361"/>
    <w:rsid w:val="00E30C4D"/>
    <w:rsid w:val="00E31102"/>
    <w:rsid w:val="00E32DCE"/>
    <w:rsid w:val="00E33DAB"/>
    <w:rsid w:val="00E35672"/>
    <w:rsid w:val="00E725B8"/>
    <w:rsid w:val="00E936DF"/>
    <w:rsid w:val="00EA0591"/>
    <w:rsid w:val="00EA1072"/>
    <w:rsid w:val="00EA60EB"/>
    <w:rsid w:val="00EC1143"/>
    <w:rsid w:val="00ED2477"/>
    <w:rsid w:val="00ED2D4D"/>
    <w:rsid w:val="00EE62A3"/>
    <w:rsid w:val="00EE7147"/>
    <w:rsid w:val="00F006F3"/>
    <w:rsid w:val="00F04047"/>
    <w:rsid w:val="00F0458D"/>
    <w:rsid w:val="00F10B1B"/>
    <w:rsid w:val="00F31C42"/>
    <w:rsid w:val="00F57D75"/>
    <w:rsid w:val="00F704DD"/>
    <w:rsid w:val="00F80537"/>
    <w:rsid w:val="00F8556E"/>
    <w:rsid w:val="00F95882"/>
    <w:rsid w:val="00FA4DE2"/>
    <w:rsid w:val="00FB05A3"/>
    <w:rsid w:val="00FB0F3B"/>
    <w:rsid w:val="00FC0166"/>
    <w:rsid w:val="00FC3938"/>
    <w:rsid w:val="00FC446B"/>
    <w:rsid w:val="00FC59A9"/>
    <w:rsid w:val="00FD54D5"/>
    <w:rsid w:val="00FE0F0E"/>
    <w:rsid w:val="00FF5400"/>
    <w:rsid w:val="00FF7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31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uiPriority="39" w:qFormat="1"/>
  </w:latentStyles>
  <w:style w:type="paragraph" w:default="1" w:styleId="Normal">
    <w:name w:val="Normal"/>
    <w:qFormat/>
    <w:rsid w:val="0043427B"/>
    <w:pPr>
      <w:keepLines/>
      <w:spacing w:before="120" w:after="40"/>
      <w:jc w:val="both"/>
    </w:pPr>
    <w:rPr>
      <w:rFonts w:ascii="Verdana" w:hAnsi="Verdana"/>
      <w:lang w:eastAsia="en-US"/>
    </w:rPr>
  </w:style>
  <w:style w:type="paragraph" w:styleId="Titre1">
    <w:name w:val="heading 1"/>
    <w:basedOn w:val="Normal"/>
    <w:next w:val="Normal"/>
    <w:link w:val="Titre1Car"/>
    <w:qFormat/>
    <w:rsid w:val="00345B47"/>
    <w:pPr>
      <w:keepNext/>
      <w:numPr>
        <w:numId w:val="1"/>
      </w:numPr>
      <w:spacing w:before="280"/>
      <w:jc w:val="left"/>
      <w:outlineLvl w:val="0"/>
    </w:pPr>
    <w:rPr>
      <w:b/>
      <w:smallCaps/>
      <w:sz w:val="28"/>
    </w:rPr>
  </w:style>
  <w:style w:type="paragraph" w:styleId="Titre2">
    <w:name w:val="heading 2"/>
    <w:basedOn w:val="Normal"/>
    <w:next w:val="Normal"/>
    <w:link w:val="Titre2Car"/>
    <w:qFormat/>
    <w:rsid w:val="00345B47"/>
    <w:pPr>
      <w:keepNext/>
      <w:numPr>
        <w:ilvl w:val="1"/>
        <w:numId w:val="1"/>
      </w:numPr>
      <w:tabs>
        <w:tab w:val="left" w:pos="0"/>
      </w:tabs>
      <w:spacing w:before="240" w:after="240"/>
      <w:jc w:val="left"/>
      <w:outlineLvl w:val="1"/>
    </w:pPr>
    <w:rPr>
      <w:b/>
    </w:rPr>
  </w:style>
  <w:style w:type="paragraph" w:styleId="Titre3">
    <w:name w:val="heading 3"/>
    <w:basedOn w:val="Normal"/>
    <w:next w:val="Normal"/>
    <w:link w:val="Titre3Car"/>
    <w:qFormat/>
    <w:rsid w:val="00345B47"/>
    <w:pPr>
      <w:keepNext/>
      <w:numPr>
        <w:ilvl w:val="2"/>
        <w:numId w:val="1"/>
      </w:numPr>
      <w:tabs>
        <w:tab w:val="left" w:pos="0"/>
      </w:tabs>
      <w:spacing w:before="240" w:after="240"/>
      <w:jc w:val="left"/>
      <w:outlineLvl w:val="2"/>
    </w:pPr>
    <w:rPr>
      <w:b/>
    </w:rPr>
  </w:style>
  <w:style w:type="paragraph" w:styleId="Titre4">
    <w:name w:val="heading 4"/>
    <w:basedOn w:val="Normal"/>
    <w:next w:val="Normal"/>
    <w:link w:val="Titre4Car"/>
    <w:qFormat/>
    <w:rsid w:val="00345B47"/>
    <w:pPr>
      <w:keepNext/>
      <w:numPr>
        <w:ilvl w:val="3"/>
        <w:numId w:val="1"/>
      </w:numPr>
      <w:tabs>
        <w:tab w:val="left" w:pos="0"/>
      </w:tabs>
      <w:spacing w:before="240" w:after="240"/>
      <w:jc w:val="left"/>
      <w:outlineLvl w:val="3"/>
    </w:pPr>
    <w:rPr>
      <w:b/>
    </w:rPr>
  </w:style>
  <w:style w:type="paragraph" w:styleId="Titre5">
    <w:name w:val="heading 5"/>
    <w:basedOn w:val="Titre2"/>
    <w:next w:val="Normal"/>
    <w:link w:val="Titre5Car"/>
    <w:qFormat/>
    <w:rsid w:val="00345B47"/>
    <w:pPr>
      <w:numPr>
        <w:ilvl w:val="4"/>
      </w:numPr>
      <w:tabs>
        <w:tab w:val="clear" w:pos="0"/>
        <w:tab w:val="left" w:pos="1134"/>
      </w:tabs>
      <w:outlineLvl w:val="4"/>
    </w:pPr>
  </w:style>
  <w:style w:type="paragraph" w:styleId="Titre6">
    <w:name w:val="heading 6"/>
    <w:basedOn w:val="Titre2"/>
    <w:next w:val="Normal"/>
    <w:link w:val="Titre6Car"/>
    <w:qFormat/>
    <w:rsid w:val="00345B47"/>
    <w:pPr>
      <w:numPr>
        <w:ilvl w:val="5"/>
      </w:numPr>
      <w:tabs>
        <w:tab w:val="clear" w:pos="0"/>
        <w:tab w:val="left" w:pos="1418"/>
      </w:tabs>
      <w:outlineLvl w:val="5"/>
    </w:pPr>
  </w:style>
  <w:style w:type="paragraph" w:styleId="Titre7">
    <w:name w:val="heading 7"/>
    <w:basedOn w:val="Titre2"/>
    <w:next w:val="Normal"/>
    <w:link w:val="Titre7Car"/>
    <w:qFormat/>
    <w:rsid w:val="00345B47"/>
    <w:pPr>
      <w:numPr>
        <w:ilvl w:val="6"/>
      </w:numPr>
      <w:tabs>
        <w:tab w:val="clear" w:pos="0"/>
      </w:tabs>
      <w:outlineLvl w:val="6"/>
    </w:pPr>
  </w:style>
  <w:style w:type="paragraph" w:styleId="Titre8">
    <w:name w:val="heading 8"/>
    <w:basedOn w:val="Titre2"/>
    <w:next w:val="Normal"/>
    <w:link w:val="Titre8Car"/>
    <w:qFormat/>
    <w:rsid w:val="00345B47"/>
    <w:pPr>
      <w:numPr>
        <w:ilvl w:val="7"/>
      </w:numPr>
      <w:tabs>
        <w:tab w:val="clear" w:pos="0"/>
      </w:tabs>
      <w:outlineLvl w:val="7"/>
    </w:pPr>
  </w:style>
  <w:style w:type="paragraph" w:styleId="Titre9">
    <w:name w:val="heading 9"/>
    <w:basedOn w:val="Titre2"/>
    <w:next w:val="Normal"/>
    <w:link w:val="Titre9Car"/>
    <w:qFormat/>
    <w:rsid w:val="00345B47"/>
    <w:pPr>
      <w:numPr>
        <w:ilvl w:val="8"/>
      </w:numPr>
      <w:tabs>
        <w:tab w:val="clear" w:pos="0"/>
      </w:tabs>
      <w:ind w:left="0" w:firstLine="0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locked/>
    <w:rsid w:val="00E14361"/>
    <w:rPr>
      <w:rFonts w:ascii="Cambria" w:hAnsi="Cambria" w:cs="Times New Roman"/>
      <w:b/>
      <w:bCs/>
      <w:color w:val="000080"/>
      <w:kern w:val="32"/>
      <w:sz w:val="32"/>
      <w:szCs w:val="32"/>
      <w:lang w:eastAsia="en-US"/>
    </w:rPr>
  </w:style>
  <w:style w:type="character" w:customStyle="1" w:styleId="Titre2Car">
    <w:name w:val="Titre 2 Car"/>
    <w:basedOn w:val="Policepardfaut"/>
    <w:link w:val="Titre2"/>
    <w:semiHidden/>
    <w:locked/>
    <w:rsid w:val="00E14361"/>
    <w:rPr>
      <w:rFonts w:ascii="Cambria" w:hAnsi="Cambria" w:cs="Times New Roman"/>
      <w:b/>
      <w:bCs/>
      <w:i/>
      <w:iCs/>
      <w:color w:val="000080"/>
      <w:sz w:val="28"/>
      <w:szCs w:val="28"/>
      <w:lang w:eastAsia="en-US"/>
    </w:rPr>
  </w:style>
  <w:style w:type="character" w:customStyle="1" w:styleId="Titre3Car">
    <w:name w:val="Titre 3 Car"/>
    <w:basedOn w:val="Policepardfaut"/>
    <w:link w:val="Titre3"/>
    <w:semiHidden/>
    <w:locked/>
    <w:rsid w:val="00E14361"/>
    <w:rPr>
      <w:rFonts w:ascii="Cambria" w:hAnsi="Cambria" w:cs="Times New Roman"/>
      <w:b/>
      <w:bCs/>
      <w:color w:val="000080"/>
      <w:sz w:val="26"/>
      <w:szCs w:val="26"/>
      <w:lang w:eastAsia="en-US"/>
    </w:rPr>
  </w:style>
  <w:style w:type="character" w:customStyle="1" w:styleId="Titre4Car">
    <w:name w:val="Titre 4 Car"/>
    <w:basedOn w:val="Policepardfaut"/>
    <w:link w:val="Titre4"/>
    <w:semiHidden/>
    <w:locked/>
    <w:rsid w:val="00E14361"/>
    <w:rPr>
      <w:rFonts w:ascii="Calibri" w:hAnsi="Calibri" w:cs="Times New Roman"/>
      <w:b/>
      <w:bCs/>
      <w:color w:val="000080"/>
      <w:sz w:val="28"/>
      <w:szCs w:val="28"/>
      <w:lang w:eastAsia="en-US"/>
    </w:rPr>
  </w:style>
  <w:style w:type="character" w:customStyle="1" w:styleId="Titre5Car">
    <w:name w:val="Titre 5 Car"/>
    <w:basedOn w:val="Policepardfaut"/>
    <w:link w:val="Titre5"/>
    <w:semiHidden/>
    <w:locked/>
    <w:rsid w:val="00E14361"/>
    <w:rPr>
      <w:rFonts w:ascii="Calibri" w:hAnsi="Calibri" w:cs="Times New Roman"/>
      <w:b/>
      <w:bCs/>
      <w:i/>
      <w:iCs/>
      <w:color w:val="000080"/>
      <w:sz w:val="26"/>
      <w:szCs w:val="26"/>
      <w:lang w:eastAsia="en-US"/>
    </w:rPr>
  </w:style>
  <w:style w:type="character" w:customStyle="1" w:styleId="Titre6Car">
    <w:name w:val="Titre 6 Car"/>
    <w:basedOn w:val="Policepardfaut"/>
    <w:link w:val="Titre6"/>
    <w:semiHidden/>
    <w:locked/>
    <w:rsid w:val="00E14361"/>
    <w:rPr>
      <w:rFonts w:ascii="Calibri" w:hAnsi="Calibri" w:cs="Times New Roman"/>
      <w:b/>
      <w:bCs/>
      <w:color w:val="000080"/>
      <w:lang w:eastAsia="en-US"/>
    </w:rPr>
  </w:style>
  <w:style w:type="character" w:customStyle="1" w:styleId="Titre7Car">
    <w:name w:val="Titre 7 Car"/>
    <w:basedOn w:val="Policepardfaut"/>
    <w:link w:val="Titre7"/>
    <w:semiHidden/>
    <w:locked/>
    <w:rsid w:val="00E14361"/>
    <w:rPr>
      <w:rFonts w:ascii="Calibri" w:hAnsi="Calibri" w:cs="Times New Roman"/>
      <w:color w:val="000080"/>
      <w:sz w:val="24"/>
      <w:szCs w:val="24"/>
      <w:lang w:eastAsia="en-US"/>
    </w:rPr>
  </w:style>
  <w:style w:type="character" w:customStyle="1" w:styleId="Titre8Car">
    <w:name w:val="Titre 8 Car"/>
    <w:basedOn w:val="Policepardfaut"/>
    <w:link w:val="Titre8"/>
    <w:semiHidden/>
    <w:locked/>
    <w:rsid w:val="00E14361"/>
    <w:rPr>
      <w:rFonts w:ascii="Calibri" w:hAnsi="Calibri" w:cs="Times New Roman"/>
      <w:i/>
      <w:iCs/>
      <w:color w:val="000080"/>
      <w:sz w:val="24"/>
      <w:szCs w:val="24"/>
      <w:lang w:eastAsia="en-US"/>
    </w:rPr>
  </w:style>
  <w:style w:type="character" w:customStyle="1" w:styleId="Titre9Car">
    <w:name w:val="Titre 9 Car"/>
    <w:basedOn w:val="Policepardfaut"/>
    <w:link w:val="Titre9"/>
    <w:semiHidden/>
    <w:locked/>
    <w:rsid w:val="00E14361"/>
    <w:rPr>
      <w:rFonts w:ascii="Cambria" w:hAnsi="Cambria" w:cs="Times New Roman"/>
      <w:color w:val="000080"/>
      <w:lang w:eastAsia="en-US"/>
    </w:rPr>
  </w:style>
  <w:style w:type="paragraph" w:styleId="En-tte">
    <w:name w:val="header"/>
    <w:basedOn w:val="Normal"/>
    <w:link w:val="En-tteCar"/>
    <w:rsid w:val="00345B47"/>
    <w:pPr>
      <w:widowControl w:val="0"/>
      <w:tabs>
        <w:tab w:val="right" w:pos="9408"/>
      </w:tabs>
    </w:pPr>
    <w:rPr>
      <w:rFonts w:ascii="Arial" w:hAnsi="Arial" w:cs="Arial"/>
      <w:b/>
      <w:sz w:val="28"/>
      <w:szCs w:val="28"/>
    </w:rPr>
  </w:style>
  <w:style w:type="character" w:customStyle="1" w:styleId="En-tteCar">
    <w:name w:val="En-tête Car"/>
    <w:basedOn w:val="Policepardfaut"/>
    <w:link w:val="En-tte"/>
    <w:semiHidden/>
    <w:locked/>
    <w:rsid w:val="00E14361"/>
    <w:rPr>
      <w:rFonts w:ascii="Tahoma" w:hAnsi="Tahoma" w:cs="Times New Roman"/>
      <w:color w:val="000080"/>
      <w:sz w:val="20"/>
      <w:szCs w:val="20"/>
      <w:lang w:eastAsia="en-US"/>
    </w:rPr>
  </w:style>
  <w:style w:type="paragraph" w:styleId="Pieddepage">
    <w:name w:val="footer"/>
    <w:basedOn w:val="Normal"/>
    <w:link w:val="PieddepageCar"/>
    <w:rsid w:val="00345B47"/>
    <w:pPr>
      <w:widowControl w:val="0"/>
      <w:tabs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semiHidden/>
    <w:locked/>
    <w:rsid w:val="00E14361"/>
    <w:rPr>
      <w:rFonts w:ascii="Tahoma" w:hAnsi="Tahoma" w:cs="Times New Roman"/>
      <w:color w:val="000080"/>
      <w:sz w:val="20"/>
      <w:szCs w:val="20"/>
      <w:lang w:eastAsia="en-US"/>
    </w:rPr>
  </w:style>
  <w:style w:type="character" w:styleId="lev">
    <w:name w:val="Strong"/>
    <w:basedOn w:val="Policepardfaut"/>
    <w:qFormat/>
    <w:rsid w:val="00345B47"/>
    <w:rPr>
      <w:rFonts w:cs="Times New Roman"/>
      <w:b/>
    </w:rPr>
  </w:style>
  <w:style w:type="character" w:styleId="Numrodepage">
    <w:name w:val="page number"/>
    <w:basedOn w:val="Policepardfaut"/>
    <w:rsid w:val="00345B47"/>
    <w:rPr>
      <w:rFonts w:cs="Times New Roman"/>
    </w:rPr>
  </w:style>
  <w:style w:type="paragraph" w:customStyle="1" w:styleId="CVBullet1">
    <w:name w:val="CV Bullet 1"/>
    <w:basedOn w:val="Normal"/>
    <w:qFormat/>
    <w:rsid w:val="007A096C"/>
    <w:pPr>
      <w:numPr>
        <w:numId w:val="17"/>
      </w:numPr>
      <w:tabs>
        <w:tab w:val="left" w:pos="772"/>
        <w:tab w:val="left" w:pos="3300"/>
      </w:tabs>
      <w:spacing w:before="40"/>
      <w:ind w:left="3300" w:hanging="493"/>
      <w:jc w:val="left"/>
    </w:pPr>
    <w:rPr>
      <w:color w:val="000000"/>
      <w:lang w:eastAsia="en-GB"/>
    </w:rPr>
  </w:style>
  <w:style w:type="paragraph" w:customStyle="1" w:styleId="CVKeypoint">
    <w:name w:val="CV Keypoint"/>
    <w:basedOn w:val="Normal"/>
    <w:qFormat/>
    <w:rsid w:val="00164C14"/>
    <w:pPr>
      <w:tabs>
        <w:tab w:val="left" w:pos="3226"/>
      </w:tabs>
      <w:spacing w:before="80"/>
      <w:ind w:left="2805"/>
      <w:jc w:val="left"/>
    </w:pPr>
    <w:rPr>
      <w:rFonts w:cs="Arial"/>
      <w:color w:val="000000"/>
    </w:rPr>
  </w:style>
  <w:style w:type="paragraph" w:customStyle="1" w:styleId="CVBullet2">
    <w:name w:val="CV Bullet 2"/>
    <w:basedOn w:val="Normal"/>
    <w:qFormat/>
    <w:rsid w:val="007A096C"/>
    <w:pPr>
      <w:numPr>
        <w:numId w:val="27"/>
      </w:numPr>
      <w:tabs>
        <w:tab w:val="left" w:pos="772"/>
        <w:tab w:val="left" w:pos="3740"/>
      </w:tabs>
      <w:spacing w:before="40"/>
      <w:ind w:left="3742" w:hanging="442"/>
      <w:jc w:val="left"/>
    </w:pPr>
  </w:style>
  <w:style w:type="paragraph" w:customStyle="1" w:styleId="CVSection">
    <w:name w:val="CV Section"/>
    <w:basedOn w:val="Normal"/>
    <w:next w:val="CVSubsection"/>
    <w:rsid w:val="00345B47"/>
    <w:pPr>
      <w:keepNext/>
      <w:pageBreakBefore/>
      <w:pBdr>
        <w:bottom w:val="single" w:sz="24" w:space="1" w:color="auto"/>
      </w:pBdr>
      <w:jc w:val="left"/>
    </w:pPr>
    <w:rPr>
      <w:rFonts w:ascii="Arial" w:hAnsi="Arial" w:cs="Arial"/>
      <w:b/>
    </w:rPr>
  </w:style>
  <w:style w:type="paragraph" w:customStyle="1" w:styleId="CVSubsection">
    <w:name w:val="CV Subsection"/>
    <w:basedOn w:val="Normal"/>
    <w:next w:val="CVDateRange"/>
    <w:rsid w:val="00345B47"/>
    <w:pPr>
      <w:keepNext/>
      <w:spacing w:before="360"/>
      <w:ind w:right="4491"/>
      <w:jc w:val="left"/>
    </w:pPr>
    <w:rPr>
      <w:rFonts w:ascii="Arial" w:hAnsi="Arial" w:cs="Arial"/>
      <w:b/>
      <w:bCs/>
      <w:color w:val="000000"/>
    </w:rPr>
  </w:style>
  <w:style w:type="paragraph" w:customStyle="1" w:styleId="CVDateRange">
    <w:name w:val="CV Date Range"/>
    <w:basedOn w:val="Normal"/>
    <w:next w:val="CVRole"/>
    <w:rsid w:val="00345B47"/>
    <w:pPr>
      <w:keepNext/>
      <w:spacing w:before="40"/>
      <w:ind w:right="4491"/>
      <w:jc w:val="left"/>
    </w:pPr>
    <w:rPr>
      <w:i/>
    </w:rPr>
  </w:style>
  <w:style w:type="paragraph" w:customStyle="1" w:styleId="CVRole">
    <w:name w:val="CV Role"/>
    <w:basedOn w:val="Normal"/>
    <w:next w:val="CVResponsibilities"/>
    <w:rsid w:val="00345B47"/>
    <w:pPr>
      <w:keepNext/>
      <w:tabs>
        <w:tab w:val="left" w:pos="2880"/>
        <w:tab w:val="right" w:pos="9000"/>
      </w:tabs>
      <w:ind w:left="2880" w:hanging="2880"/>
      <w:jc w:val="left"/>
    </w:pPr>
    <w:rPr>
      <w:rFonts w:ascii="Arial" w:hAnsi="Arial" w:cs="Arial"/>
      <w:b/>
      <w:color w:val="000000"/>
    </w:rPr>
  </w:style>
  <w:style w:type="paragraph" w:customStyle="1" w:styleId="CVResponsibilities">
    <w:name w:val="CV Responsibilities"/>
    <w:basedOn w:val="Normal"/>
    <w:rsid w:val="00F704DD"/>
    <w:pPr>
      <w:keepLines w:val="0"/>
      <w:tabs>
        <w:tab w:val="left" w:pos="2880"/>
      </w:tabs>
      <w:spacing w:before="40" w:after="0" w:line="240" w:lineRule="exact"/>
      <w:ind w:left="2880" w:hanging="2880"/>
      <w:jc w:val="left"/>
    </w:pPr>
    <w:rPr>
      <w:rFonts w:cs="Arial"/>
      <w:color w:val="000000"/>
      <w:lang w:eastAsia="en-GB"/>
    </w:rPr>
  </w:style>
  <w:style w:type="paragraph" w:customStyle="1" w:styleId="CVProfileText">
    <w:name w:val="CV Profile Text"/>
    <w:basedOn w:val="Normal"/>
    <w:rsid w:val="00345B47"/>
    <w:pPr>
      <w:ind w:left="2880"/>
    </w:pPr>
    <w:rPr>
      <w:rFonts w:ascii="Times New Roman" w:hAnsi="Times New Roman"/>
      <w:color w:val="000000"/>
      <w:sz w:val="24"/>
    </w:rPr>
  </w:style>
  <w:style w:type="paragraph" w:customStyle="1" w:styleId="CVKeypointHdr">
    <w:name w:val="CV Keypoint Hdr"/>
    <w:basedOn w:val="Normal"/>
    <w:next w:val="CVKeypoint"/>
    <w:qFormat/>
    <w:rsid w:val="004A6D73"/>
    <w:pPr>
      <w:keepNext/>
      <w:pBdr>
        <w:bottom w:val="single" w:sz="8" w:space="0" w:color="FF6E00"/>
      </w:pBdr>
      <w:spacing w:before="360" w:after="120"/>
      <w:jc w:val="left"/>
    </w:pPr>
    <w:rPr>
      <w:rFonts w:cs="Arial"/>
      <w:b/>
    </w:rPr>
  </w:style>
  <w:style w:type="paragraph" w:customStyle="1" w:styleId="CVSummaryHdr">
    <w:name w:val="CV Summary Hdr"/>
    <w:basedOn w:val="Normal"/>
    <w:next w:val="CVSummary"/>
    <w:rsid w:val="00345B47"/>
    <w:pPr>
      <w:pBdr>
        <w:left w:val="single" w:sz="6" w:space="4" w:color="auto"/>
        <w:bottom w:val="single" w:sz="18" w:space="1" w:color="auto"/>
      </w:pBdr>
      <w:ind w:right="4490"/>
    </w:pPr>
    <w:rPr>
      <w:b/>
      <w:sz w:val="24"/>
    </w:rPr>
  </w:style>
  <w:style w:type="paragraph" w:customStyle="1" w:styleId="CVSummary">
    <w:name w:val="CV Summary"/>
    <w:basedOn w:val="Normal"/>
    <w:rsid w:val="00167ECD"/>
    <w:pPr>
      <w:spacing w:before="40"/>
    </w:pPr>
    <w:rPr>
      <w:rFonts w:cs="Arial"/>
    </w:rPr>
  </w:style>
  <w:style w:type="paragraph" w:customStyle="1" w:styleId="CVExperience">
    <w:name w:val="CV Experience"/>
    <w:basedOn w:val="Normal"/>
    <w:rsid w:val="0056457A"/>
    <w:pPr>
      <w:jc w:val="left"/>
    </w:pPr>
    <w:rPr>
      <w:color w:val="000000"/>
    </w:rPr>
  </w:style>
  <w:style w:type="paragraph" w:customStyle="1" w:styleId="CVHeader">
    <w:name w:val="CV Header"/>
    <w:basedOn w:val="Normal"/>
    <w:rsid w:val="00345B47"/>
    <w:pPr>
      <w:pBdr>
        <w:top w:val="single" w:sz="24" w:space="1" w:color="auto"/>
        <w:left w:val="single" w:sz="8" w:space="4" w:color="auto"/>
      </w:pBdr>
      <w:tabs>
        <w:tab w:val="right" w:pos="9000"/>
      </w:tabs>
      <w:spacing w:before="0"/>
    </w:pPr>
    <w:rPr>
      <w:rFonts w:ascii="Arial" w:hAnsi="Arial" w:cs="Arial"/>
      <w:b/>
      <w:sz w:val="28"/>
    </w:rPr>
  </w:style>
  <w:style w:type="paragraph" w:customStyle="1" w:styleId="CVHeaderName">
    <w:name w:val="CV Header Name"/>
    <w:basedOn w:val="Normal"/>
    <w:rsid w:val="00345B47"/>
    <w:pPr>
      <w:pBdr>
        <w:top w:val="single" w:sz="24" w:space="1" w:color="auto"/>
        <w:left w:val="single" w:sz="8" w:space="4" w:color="auto"/>
      </w:pBdr>
    </w:pPr>
    <w:rPr>
      <w:rFonts w:ascii="Arial" w:hAnsi="Arial" w:cs="Arial"/>
      <w:b/>
      <w:smallCaps/>
      <w:sz w:val="32"/>
    </w:rPr>
  </w:style>
  <w:style w:type="paragraph" w:customStyle="1" w:styleId="CVExperienceHeader">
    <w:name w:val="CV Experience Header"/>
    <w:basedOn w:val="Titre9"/>
    <w:next w:val="CVExperience"/>
    <w:qFormat/>
    <w:rsid w:val="0056457A"/>
    <w:pPr>
      <w:numPr>
        <w:ilvl w:val="0"/>
        <w:numId w:val="0"/>
      </w:numPr>
      <w:spacing w:before="80" w:after="40"/>
    </w:pPr>
    <w:rPr>
      <w:rFonts w:cs="Arial"/>
      <w:color w:val="000000"/>
    </w:rPr>
  </w:style>
  <w:style w:type="paragraph" w:styleId="En-ttedetabledesmatires">
    <w:name w:val="TOC Heading"/>
    <w:basedOn w:val="Normal"/>
    <w:next w:val="Normal"/>
    <w:qFormat/>
    <w:rsid w:val="00345B47"/>
    <w:pPr>
      <w:keepLines w:val="0"/>
      <w:pageBreakBefore/>
      <w:spacing w:before="0" w:after="240" w:line="216" w:lineRule="auto"/>
      <w:jc w:val="left"/>
    </w:pPr>
    <w:rPr>
      <w:rFonts w:ascii="Lucida Sans Unicode" w:hAnsi="Lucida Sans Unicode"/>
      <w:b/>
    </w:rPr>
  </w:style>
  <w:style w:type="paragraph" w:customStyle="1" w:styleId="TELcvKeypoint">
    <w:name w:val="TEL cv Keypoint"/>
    <w:basedOn w:val="Normal"/>
    <w:rsid w:val="00345B47"/>
    <w:pPr>
      <w:keepLines w:val="0"/>
      <w:tabs>
        <w:tab w:val="num" w:pos="4896"/>
      </w:tabs>
      <w:spacing w:before="80" w:after="0" w:line="216" w:lineRule="auto"/>
      <w:ind w:left="4893" w:hanging="357"/>
      <w:jc w:val="left"/>
    </w:pPr>
    <w:rPr>
      <w:rFonts w:ascii="Lucida Sans Unicode" w:hAnsi="Lucida Sans Unicode"/>
    </w:rPr>
  </w:style>
  <w:style w:type="paragraph" w:customStyle="1" w:styleId="CVProject">
    <w:name w:val="CV Project"/>
    <w:basedOn w:val="Normal"/>
    <w:rsid w:val="00F704DD"/>
    <w:pPr>
      <w:keepLines w:val="0"/>
      <w:tabs>
        <w:tab w:val="left" w:pos="2880"/>
      </w:tabs>
      <w:spacing w:before="40" w:after="0" w:line="240" w:lineRule="exact"/>
      <w:ind w:left="2880" w:hanging="2880"/>
      <w:jc w:val="left"/>
    </w:pPr>
    <w:rPr>
      <w:rFonts w:cs="Arial"/>
      <w:b/>
      <w:color w:val="000000"/>
      <w:lang w:eastAsia="en-GB"/>
    </w:rPr>
  </w:style>
  <w:style w:type="paragraph" w:customStyle="1" w:styleId="CVConsultantName">
    <w:name w:val="CV Consultant Name"/>
    <w:basedOn w:val="Normal"/>
    <w:qFormat/>
    <w:rsid w:val="00F704DD"/>
    <w:pPr>
      <w:tabs>
        <w:tab w:val="right" w:pos="9460"/>
      </w:tabs>
    </w:pPr>
    <w:rPr>
      <w:b/>
      <w:sz w:val="28"/>
    </w:rPr>
  </w:style>
  <w:style w:type="paragraph" w:customStyle="1" w:styleId="Opening">
    <w:name w:val="Opening"/>
    <w:basedOn w:val="Normal"/>
    <w:rsid w:val="00345B47"/>
    <w:pPr>
      <w:tabs>
        <w:tab w:val="left" w:pos="1138"/>
      </w:tabs>
    </w:pPr>
    <w:rPr>
      <w:rFonts w:ascii="Arial" w:hAnsi="Arial" w:cs="Arial"/>
      <w:color w:val="000000"/>
    </w:rPr>
  </w:style>
  <w:style w:type="paragraph" w:customStyle="1" w:styleId="CVTabBullet1">
    <w:name w:val="CV Tab Bullet 1"/>
    <w:basedOn w:val="CVTabText"/>
    <w:qFormat/>
    <w:rsid w:val="007A096C"/>
    <w:pPr>
      <w:numPr>
        <w:numId w:val="26"/>
      </w:numPr>
      <w:tabs>
        <w:tab w:val="left" w:pos="504"/>
      </w:tabs>
      <w:ind w:left="504" w:hanging="504"/>
    </w:pPr>
  </w:style>
  <w:style w:type="paragraph" w:customStyle="1" w:styleId="CVTabText">
    <w:name w:val="CV Tab Text"/>
    <w:basedOn w:val="Normal"/>
    <w:qFormat/>
    <w:rsid w:val="004135D2"/>
    <w:pPr>
      <w:spacing w:before="40"/>
      <w:jc w:val="left"/>
    </w:pPr>
  </w:style>
  <w:style w:type="paragraph" w:customStyle="1" w:styleId="CVTabBullet2">
    <w:name w:val="CV Tab Bullet 2"/>
    <w:basedOn w:val="CVTabBullet1"/>
    <w:qFormat/>
    <w:rsid w:val="007A096C"/>
    <w:pPr>
      <w:numPr>
        <w:numId w:val="28"/>
      </w:numPr>
      <w:tabs>
        <w:tab w:val="clear" w:pos="504"/>
        <w:tab w:val="left" w:pos="944"/>
      </w:tabs>
      <w:ind w:left="944" w:hanging="440"/>
    </w:pPr>
  </w:style>
  <w:style w:type="paragraph" w:styleId="Textedebulles">
    <w:name w:val="Balloon Text"/>
    <w:basedOn w:val="Normal"/>
    <w:link w:val="TextedebullesCar"/>
    <w:semiHidden/>
    <w:locked/>
    <w:rsid w:val="00D91E59"/>
    <w:pPr>
      <w:spacing w:before="0" w:after="0"/>
    </w:pPr>
    <w:rPr>
      <w:rFonts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locked/>
    <w:rsid w:val="00D91E59"/>
    <w:rPr>
      <w:rFonts w:ascii="Tahoma" w:hAnsi="Tahoma" w:cs="Tahoma"/>
      <w:color w:val="000080"/>
      <w:sz w:val="16"/>
      <w:szCs w:val="16"/>
      <w:lang w:val="en-GB"/>
    </w:rPr>
  </w:style>
  <w:style w:type="table" w:styleId="Grilledutableau">
    <w:name w:val="Table Grid"/>
    <w:basedOn w:val="TableauNormal"/>
    <w:locked/>
    <w:rsid w:val="00283F1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VTabHdr">
    <w:name w:val="CV Tab Hdr"/>
    <w:basedOn w:val="CVTabText"/>
    <w:qFormat/>
    <w:rsid w:val="00283F15"/>
    <w:rPr>
      <w:b/>
    </w:rPr>
  </w:style>
  <w:style w:type="paragraph" w:customStyle="1" w:styleId="CVTabIndent">
    <w:name w:val="CV Tab Indent"/>
    <w:basedOn w:val="CVTabText"/>
    <w:qFormat/>
    <w:rsid w:val="003E7965"/>
    <w:pPr>
      <w:ind w:left="505"/>
    </w:pPr>
  </w:style>
  <w:style w:type="paragraph" w:customStyle="1" w:styleId="CVConsultantJob">
    <w:name w:val="CV Consultant Job"/>
    <w:basedOn w:val="Normal"/>
    <w:qFormat/>
    <w:rsid w:val="0043427B"/>
    <w:pPr>
      <w:tabs>
        <w:tab w:val="right" w:pos="9460"/>
      </w:tabs>
    </w:pPr>
    <w:rPr>
      <w:b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among\Local%20Settings\Temporary%20Internet%20Files\Content.Outlook\7EFX69ML\Logica%20CV%20FR%20-%20Charte%202010-f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Logica CV FR - Charte 2010-f.dot</Template>
  <TotalTime>1</TotalTime>
  <Pages>2</Pages>
  <Words>278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Logica CV Template</vt:lpstr>
    </vt:vector>
  </TitlesOfParts>
  <Company>Logica</Company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Logica CV Template</dc:title>
  <dc:subject/>
  <dc:creator>Compte de Service PAI - FGP</dc:creator>
  <cp:keywords/>
  <dc:description/>
  <cp:lastModifiedBy>kazary</cp:lastModifiedBy>
  <cp:revision>3</cp:revision>
  <cp:lastPrinted>2010-06-10T17:03:00Z</cp:lastPrinted>
  <dcterms:created xsi:type="dcterms:W3CDTF">2010-09-24T13:09:00Z</dcterms:created>
  <dcterms:modified xsi:type="dcterms:W3CDTF">2011-02-08T10:09:00Z</dcterms:modified>
</cp:coreProperties>
</file>